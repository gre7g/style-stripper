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iandra GD" w:hAnsi="Maiandra GD"/>
          <w:sz w:val="52"/>
          <w:szCs w:val="52"/>
        </w:rPr>
        <w:alias w:val="Title"/>
        <w:tag w:val=""/>
        <w:id w:val="1717155128"/>
        <w:placeholder>
          <w:docPart w:val="E931736B82A64268B64F6A5AF5A5CF13"/>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3AC31A5B" w14:textId="79609CC8" w:rsidR="00623D4C" w:rsidRPr="00A47F5E" w:rsidRDefault="00623D4C" w:rsidP="00623D4C">
          <w:pPr>
            <w:ind w:firstLine="0"/>
            <w:jc w:val="center"/>
          </w:pPr>
          <w:r w:rsidRPr="00196D6E">
            <w:rPr>
              <w:rStyle w:val="PlaceholderText"/>
            </w:rPr>
            <w:t>[Title]</w:t>
          </w:r>
        </w:p>
      </w:sdtContent>
    </w:sdt>
    <w:p w14:paraId="69D6DD36" w14:textId="3FD6F291" w:rsidR="00623D4C" w:rsidRPr="001F5124" w:rsidRDefault="00623D4C" w:rsidP="00623D4C">
      <w:pPr>
        <w:ind w:firstLine="0"/>
        <w:jc w:val="center"/>
        <w:rPr>
          <w:rFonts w:ascii="Maiandra GD" w:hAnsi="Maiandra GD"/>
          <w:sz w:val="36"/>
          <w:szCs w:val="36"/>
        </w:rPr>
      </w:pPr>
      <w:r w:rsidRPr="001F5124">
        <w:rPr>
          <w:rFonts w:ascii="Maiandra GD" w:hAnsi="Maiandra GD"/>
          <w:sz w:val="36"/>
          <w:szCs w:val="36"/>
        </w:rPr>
        <w:t xml:space="preserve">by </w:t>
      </w:r>
      <w:sdt>
        <w:sdtPr>
          <w:rPr>
            <w:rFonts w:ascii="Maiandra GD" w:hAnsi="Maiandra GD"/>
            <w:sz w:val="36"/>
            <w:szCs w:val="36"/>
          </w:rPr>
          <w:alias w:val="Author"/>
          <w:tag w:val=""/>
          <w:id w:val="2007163013"/>
          <w:placeholder>
            <w:docPart w:val="270ED712799D43CEAFF1267C6B1407F8"/>
          </w:placeholder>
          <w:dataBinding w:prefixMappings="xmlns:ns0='http://purl.org/dc/elements/1.1/' xmlns:ns1='http://schemas.openxmlformats.org/package/2006/metadata/core-properties' " w:xpath="/ns1:coreProperties[1]/ns0:creator[1]" w:storeItemID="{6C3C8BC8-F283-45AE-878A-BAB7291924A1}"/>
          <w:text/>
        </w:sdtPr>
        <w:sdtEndPr/>
        <w:sdtContent>
          <w:r w:rsidR="00976ED5">
            <w:rPr>
              <w:rFonts w:ascii="Maiandra GD" w:hAnsi="Maiandra GD"/>
              <w:sz w:val="36"/>
              <w:szCs w:val="36"/>
            </w:rPr>
            <w:t>Greg Luterman</w:t>
          </w:r>
        </w:sdtContent>
      </w:sdt>
    </w:p>
    <w:p w14:paraId="72F15DBF" w14:textId="77777777" w:rsidR="00623D4C" w:rsidRPr="00B27AE9" w:rsidRDefault="00623D4C" w:rsidP="00623D4C">
      <w:pPr>
        <w:pStyle w:val="FirstParagraph"/>
        <w:sectPr w:rsidR="00623D4C" w:rsidRPr="00B27AE9" w:rsidSect="00976ED5">
          <w:headerReference w:type="even" r:id="rId8"/>
          <w:headerReference w:type="default" r:id="rId9"/>
          <w:footerReference w:type="even" r:id="rId10"/>
          <w:footerReference w:type="default" r:id="rId11"/>
          <w:type w:val="oddPage"/>
          <w:pgSz w:w="7200" w:h="11520" w:code="142"/>
          <w:pgMar w:top="864" w:right="504" w:bottom="864" w:left="504" w:header="360" w:footer="360" w:gutter="504"/>
          <w:cols w:space="720"/>
          <w:vAlign w:val="center"/>
          <w:titlePg/>
        </w:sectPr>
      </w:pPr>
    </w:p>
    <w:p w14:paraId="30A64F44" w14:textId="3FC562EC" w:rsidR="00623D4C" w:rsidRDefault="00623D4C" w:rsidP="00623D4C">
      <w:pPr>
        <w:pStyle w:val="Copyright"/>
      </w:pPr>
      <w:r w:rsidRPr="007141A2">
        <w:lastRenderedPageBreak/>
        <w:t xml:space="preserve">No part of this work may be reproduced or transmitted in any form or by any means, electronic or mechanical, including photocopying and recording, or by any information storage or retrieval system without the proper written permission of the copyright owner unless such copying is expressly permitted by federal copyright law. Permission must be obtained from author. Address requests for permission to make copies of material here to </w:t>
      </w:r>
      <w:sdt>
        <w:sdtPr>
          <w:alias w:val="Author"/>
          <w:tag w:val=""/>
          <w:id w:val="2044089115"/>
          <w:placeholder>
            <w:docPart w:val="A31CAFAD919644DCAD9BD2544CB6C423"/>
          </w:placeholder>
          <w:dataBinding w:prefixMappings="xmlns:ns0='http://purl.org/dc/elements/1.1/' xmlns:ns1='http://schemas.openxmlformats.org/package/2006/metadata/core-properties' " w:xpath="/ns1:coreProperties[1]/ns0:creator[1]" w:storeItemID="{6C3C8BC8-F283-45AE-878A-BAB7291924A1}"/>
          <w:text/>
        </w:sdtPr>
        <w:sdtEndPr/>
        <w:sdtContent>
          <w:r w:rsidR="00976ED5">
            <w:t>Greg Luterman</w:t>
          </w:r>
        </w:sdtContent>
      </w:sdt>
      <w:r>
        <w:t xml:space="preserve">, </w:t>
      </w:r>
      <w:r w:rsidR="005921C6">
        <w:rPr>
          <w:rStyle w:val="email"/>
        </w:rPr>
        <w:t>[e-mail]</w:t>
      </w:r>
      <w:r>
        <w:t>.</w:t>
      </w:r>
    </w:p>
    <w:p w14:paraId="773BA650" w14:textId="77777777" w:rsidR="00623D4C" w:rsidRDefault="00623D4C" w:rsidP="00623D4C">
      <w:pPr>
        <w:pStyle w:val="Copyright"/>
      </w:pPr>
    </w:p>
    <w:sdt>
      <w:sdtPr>
        <w:rPr>
          <w:caps/>
        </w:rPr>
        <w:alias w:val="Title"/>
        <w:tag w:val=""/>
        <w:id w:val="-656529289"/>
        <w:placeholder>
          <w:docPart w:val="777DAF0265E34348887D3E5F7946ECB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46683742" w14:textId="15492A91" w:rsidR="00623D4C" w:rsidRPr="00C67F2A" w:rsidRDefault="00623D4C" w:rsidP="00623D4C">
          <w:pPr>
            <w:pStyle w:val="Copyright"/>
            <w:rPr>
              <w:caps/>
            </w:rPr>
          </w:pPr>
          <w:r w:rsidRPr="00196D6E">
            <w:rPr>
              <w:rStyle w:val="PlaceholderText"/>
            </w:rPr>
            <w:t>[Title]</w:t>
          </w:r>
        </w:p>
      </w:sdtContent>
    </w:sdt>
    <w:p w14:paraId="271CC3E8" w14:textId="77777777" w:rsidR="00623D4C" w:rsidRDefault="00623D4C" w:rsidP="00623D4C">
      <w:pPr>
        <w:pStyle w:val="Copyright"/>
      </w:pPr>
    </w:p>
    <w:p w14:paraId="15946876" w14:textId="17C4B771" w:rsidR="00623D4C" w:rsidRDefault="00623D4C" w:rsidP="00623D4C">
      <w:pPr>
        <w:pStyle w:val="Copyright"/>
        <w:rPr>
          <w:szCs w:val="23"/>
        </w:rPr>
      </w:pPr>
      <w:r w:rsidRPr="00B05A69">
        <w:rPr>
          <w:szCs w:val="23"/>
        </w:rPr>
        <w:t xml:space="preserve">Copyright © </w:t>
      </w:r>
      <w:r w:rsidR="005921C6">
        <w:rPr>
          <w:szCs w:val="23"/>
        </w:rPr>
        <w:t>[year]</w:t>
      </w:r>
      <w:r>
        <w:rPr>
          <w:szCs w:val="23"/>
        </w:rPr>
        <w:t xml:space="preserve"> by </w:t>
      </w:r>
      <w:sdt>
        <w:sdtPr>
          <w:rPr>
            <w:szCs w:val="23"/>
          </w:rPr>
          <w:alias w:val="Author"/>
          <w:tag w:val=""/>
          <w:id w:val="-1538034299"/>
          <w:placeholder>
            <w:docPart w:val="060A49A888FA4123A11FBBCB8BA21E1E"/>
          </w:placeholder>
          <w:dataBinding w:prefixMappings="xmlns:ns0='http://purl.org/dc/elements/1.1/' xmlns:ns1='http://schemas.openxmlformats.org/package/2006/metadata/core-properties' " w:xpath="/ns1:coreProperties[1]/ns0:creator[1]" w:storeItemID="{6C3C8BC8-F283-45AE-878A-BAB7291924A1}"/>
          <w:text/>
        </w:sdtPr>
        <w:sdtEndPr/>
        <w:sdtContent>
          <w:r w:rsidR="00976ED5">
            <w:rPr>
              <w:szCs w:val="23"/>
            </w:rPr>
            <w:t>Greg Luterman</w:t>
          </w:r>
        </w:sdtContent>
      </w:sdt>
    </w:p>
    <w:p w14:paraId="79782DC9" w14:textId="77777777" w:rsidR="00623D4C" w:rsidRDefault="00623D4C" w:rsidP="00623D4C">
      <w:pPr>
        <w:pStyle w:val="Copyright"/>
        <w:rPr>
          <w:szCs w:val="23"/>
        </w:rPr>
      </w:pPr>
    </w:p>
    <w:p w14:paraId="12817DB2" w14:textId="77777777" w:rsidR="00623D4C" w:rsidRDefault="00623D4C" w:rsidP="00623D4C">
      <w:pPr>
        <w:pStyle w:val="Copyright"/>
        <w:rPr>
          <w:szCs w:val="23"/>
        </w:rPr>
      </w:pPr>
    </w:p>
    <w:p w14:paraId="0CBFCAF1" w14:textId="201BF3EA" w:rsidR="00623D4C" w:rsidRDefault="00623D4C" w:rsidP="00623D4C">
      <w:pPr>
        <w:pStyle w:val="Copyright"/>
        <w:rPr>
          <w:szCs w:val="23"/>
        </w:rPr>
      </w:pPr>
      <w:r>
        <w:rPr>
          <w:szCs w:val="23"/>
        </w:rPr>
        <w:t xml:space="preserve">First Edition, </w:t>
      </w:r>
      <w:r w:rsidR="005921C6">
        <w:rPr>
          <w:szCs w:val="23"/>
        </w:rPr>
        <w:t>[year]</w:t>
      </w:r>
      <w:r>
        <w:rPr>
          <w:szCs w:val="23"/>
        </w:rPr>
        <w:t>. All rights reserved.</w:t>
      </w:r>
    </w:p>
    <w:p w14:paraId="34D938A6" w14:textId="77777777" w:rsidR="00623D4C" w:rsidRDefault="00623D4C" w:rsidP="00623D4C">
      <w:pPr>
        <w:pStyle w:val="Copyright"/>
        <w:rPr>
          <w:szCs w:val="23"/>
        </w:rPr>
      </w:pPr>
    </w:p>
    <w:p w14:paraId="0C5EFB85" w14:textId="1B38C0DB" w:rsidR="00623D4C" w:rsidRDefault="00623D4C" w:rsidP="00623D4C">
      <w:pPr>
        <w:pStyle w:val="Copyright"/>
        <w:rPr>
          <w:szCs w:val="23"/>
        </w:rPr>
      </w:pPr>
      <w:r>
        <w:rPr>
          <w:szCs w:val="23"/>
        </w:rPr>
        <w:t xml:space="preserve">Edited by </w:t>
      </w:r>
      <w:r w:rsidR="005921C6">
        <w:rPr>
          <w:szCs w:val="23"/>
        </w:rPr>
        <w:t>[Editor]</w:t>
      </w:r>
    </w:p>
    <w:p w14:paraId="32E3CE2C" w14:textId="73450003" w:rsidR="00623D4C" w:rsidRDefault="00623D4C" w:rsidP="00623D4C">
      <w:pPr>
        <w:pStyle w:val="Copyright"/>
        <w:rPr>
          <w:szCs w:val="23"/>
        </w:rPr>
      </w:pPr>
      <w:r>
        <w:rPr>
          <w:szCs w:val="23"/>
        </w:rPr>
        <w:t xml:space="preserve">Cover by </w:t>
      </w:r>
      <w:r w:rsidR="005921C6">
        <w:rPr>
          <w:szCs w:val="23"/>
        </w:rPr>
        <w:t>[Artist]</w:t>
      </w:r>
    </w:p>
    <w:p w14:paraId="686931F1" w14:textId="77777777" w:rsidR="00623D4C" w:rsidRDefault="00623D4C" w:rsidP="00623D4C">
      <w:pPr>
        <w:pStyle w:val="Copyright"/>
        <w:rPr>
          <w:szCs w:val="23"/>
        </w:rPr>
      </w:pPr>
    </w:p>
    <w:p w14:paraId="26ADE117" w14:textId="77777777" w:rsidR="00623D4C" w:rsidRDefault="00623D4C" w:rsidP="00623D4C">
      <w:pPr>
        <w:pStyle w:val="Copyright"/>
        <w:rPr>
          <w:szCs w:val="23"/>
        </w:rPr>
      </w:pPr>
      <w:r>
        <w:rPr>
          <w:szCs w:val="23"/>
        </w:rPr>
        <w:t>Printed in the United States of America</w:t>
      </w:r>
    </w:p>
    <w:p w14:paraId="498D9357" w14:textId="77777777" w:rsidR="005921C6" w:rsidRDefault="00623D4C" w:rsidP="00623D4C">
      <w:pPr>
        <w:pStyle w:val="Copyright"/>
        <w:rPr>
          <w:szCs w:val="23"/>
        </w:rPr>
        <w:sectPr w:rsidR="005921C6" w:rsidSect="00976ED5">
          <w:headerReference w:type="even" r:id="rId12"/>
          <w:headerReference w:type="default" r:id="rId13"/>
          <w:footerReference w:type="even" r:id="rId14"/>
          <w:footerReference w:type="default" r:id="rId15"/>
          <w:type w:val="evenPage"/>
          <w:pgSz w:w="7200" w:h="11520" w:code="142"/>
          <w:pgMar w:top="864" w:right="504" w:bottom="864" w:left="504" w:header="360" w:footer="360" w:gutter="504"/>
          <w:cols w:space="720"/>
          <w:vAlign w:val="bottom"/>
          <w:titlePg/>
        </w:sectPr>
      </w:pPr>
      <w:r>
        <w:rPr>
          <w:szCs w:val="23"/>
        </w:rPr>
        <w:t>10 9 8 7 6 5 4 3 2 1</w:t>
      </w:r>
    </w:p>
    <w:p w14:paraId="0D562EB2" w14:textId="5B7C7AF7" w:rsidR="00623D4C" w:rsidRPr="00660BDC" w:rsidRDefault="00623D4C" w:rsidP="00660BDC">
      <w:pPr>
        <w:spacing w:after="160" w:line="259" w:lineRule="auto"/>
        <w:ind w:firstLine="0"/>
        <w:jc w:val="left"/>
        <w:rPr>
          <w:rFonts w:eastAsia="Garamond" w:cs="Garamond"/>
          <w:color w:val="222222"/>
          <w:sz w:val="19"/>
          <w:szCs w:val="23"/>
          <w:lang w:eastAsia="zh-CN" w:bidi="hi-IN"/>
        </w:rPr>
      </w:pPr>
      <w:bookmarkStart w:id="0" w:name="_GoBack"/>
      <w:bookmarkEnd w:id="0"/>
    </w:p>
    <w:sectPr w:rsidR="00623D4C" w:rsidRPr="00660BDC" w:rsidSect="00660BDC">
      <w:type w:val="oddPage"/>
      <w:pgSz w:w="7200" w:h="11520" w:code="142"/>
      <w:pgMar w:top="864" w:right="504" w:bottom="864" w:left="504" w:header="360" w:footer="360" w:gutter="504"/>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D5019" w14:textId="77777777" w:rsidR="00FA1572" w:rsidRDefault="00FA1572" w:rsidP="006454E9">
      <w:pPr>
        <w:spacing w:line="240" w:lineRule="auto"/>
      </w:pPr>
      <w:r>
        <w:separator/>
      </w:r>
    </w:p>
  </w:endnote>
  <w:endnote w:type="continuationSeparator" w:id="0">
    <w:p w14:paraId="6E9D45C6" w14:textId="77777777" w:rsidR="00FA1572" w:rsidRDefault="00FA1572" w:rsidP="00645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Maiandra GD">
    <w:altName w:val="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074196"/>
      <w:docPartObj>
        <w:docPartGallery w:val="Page Numbers (Bottom of Page)"/>
        <w:docPartUnique/>
      </w:docPartObj>
    </w:sdtPr>
    <w:sdtEndPr/>
    <w:sdtContent>
      <w:p w14:paraId="6CA25B0E" w14:textId="77777777" w:rsidR="00623D4C" w:rsidRPr="004832E6" w:rsidRDefault="00623D4C" w:rsidP="00660BDC">
        <w:pPr>
          <w:pStyle w:val="EvenFooter"/>
        </w:pPr>
        <w:r w:rsidRPr="004832E6">
          <w:fldChar w:fldCharType="begin"/>
        </w:r>
        <w:r w:rsidRPr="004832E6">
          <w:instrText xml:space="preserve"> PAGE   \* MERGEFORMAT </w:instrText>
        </w:r>
        <w:r w:rsidRPr="004832E6">
          <w:fldChar w:fldCharType="separate"/>
        </w:r>
        <w:r>
          <w:rPr>
            <w:noProof/>
          </w:rPr>
          <w:t>296</w:t>
        </w:r>
        <w:r w:rsidRPr="004832E6">
          <w:fldChar w:fldCharType="end"/>
        </w:r>
      </w:p>
    </w:sdtContent>
  </w:sdt>
  <w:p w14:paraId="2B8C2B70" w14:textId="77777777" w:rsidR="00623D4C" w:rsidRDefault="00623D4C" w:rsidP="00660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059937"/>
      <w:docPartObj>
        <w:docPartGallery w:val="Page Numbers (Bottom of Page)"/>
        <w:docPartUnique/>
      </w:docPartObj>
    </w:sdtPr>
    <w:sdtEndPr/>
    <w:sdtContent>
      <w:p w14:paraId="19651042" w14:textId="77777777" w:rsidR="00623D4C" w:rsidRDefault="00623D4C" w:rsidP="00660BDC">
        <w:pPr>
          <w:pStyle w:val="OddFooter"/>
        </w:pPr>
        <w:r w:rsidRPr="004832E6">
          <w:fldChar w:fldCharType="begin"/>
        </w:r>
        <w:r w:rsidRPr="004832E6">
          <w:instrText xml:space="preserve"> PAGE   \* MERGEFORMAT </w:instrText>
        </w:r>
        <w:r w:rsidRPr="004832E6">
          <w:fldChar w:fldCharType="separate"/>
        </w:r>
        <w:r>
          <w:t>297</w:t>
        </w:r>
        <w:r w:rsidRPr="004832E6">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4CD1" w14:textId="77777777" w:rsidR="00AC2407" w:rsidRPr="00F10DAC" w:rsidRDefault="00FA1572" w:rsidP="00660BDC">
    <w:pPr>
      <w:pStyle w:val="Footer"/>
    </w:pPr>
    <w:sdt>
      <w:sdtPr>
        <w:id w:val="1633440271"/>
        <w:docPartObj>
          <w:docPartGallery w:val="Page Numbers (Bottom of Page)"/>
          <w:docPartUnique/>
        </w:docPartObj>
      </w:sdtPr>
      <w:sdtEndPr/>
      <w:sdtContent>
        <w:r w:rsidR="00AC2407" w:rsidRPr="00F10DAC">
          <w:fldChar w:fldCharType="begin"/>
        </w:r>
        <w:r w:rsidR="00AC2407" w:rsidRPr="00F10DAC">
          <w:instrText xml:space="preserve"> PAGE   \* MERGEFORMAT </w:instrText>
        </w:r>
        <w:r w:rsidR="00AC2407" w:rsidRPr="00F10DAC">
          <w:fldChar w:fldCharType="separate"/>
        </w:r>
        <w:r w:rsidR="00AC2407" w:rsidRPr="00F10DAC">
          <w:t>2</w:t>
        </w:r>
        <w:r w:rsidR="00AC2407" w:rsidRPr="00F10DAC">
          <w:fldChar w:fldCharType="end"/>
        </w:r>
      </w:sdtContent>
    </w:sdt>
  </w:p>
  <w:p w14:paraId="61B7DA16" w14:textId="77777777" w:rsidR="005B154B" w:rsidRDefault="005B1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DC988" w14:textId="77777777" w:rsidR="00AC2407" w:rsidRPr="00F10DAC" w:rsidRDefault="00AC2407" w:rsidP="00660BDC">
    <w:pPr>
      <w:pStyle w:val="Footer"/>
    </w:pPr>
    <w:r>
      <w:tab/>
    </w:r>
    <w:r>
      <w:tab/>
    </w:r>
    <w:sdt>
      <w:sdtPr>
        <w:id w:val="191343017"/>
        <w:docPartObj>
          <w:docPartGallery w:val="Page Numbers (Bottom of Page)"/>
          <w:docPartUnique/>
        </w:docPartObj>
      </w:sdtPr>
      <w:sdtEndPr/>
      <w:sdtContent>
        <w:r w:rsidRPr="00F10DAC">
          <w:fldChar w:fldCharType="begin"/>
        </w:r>
        <w:r w:rsidRPr="00F10DAC">
          <w:instrText xml:space="preserve"> PAGE   \* MERGEFORMAT </w:instrText>
        </w:r>
        <w:r w:rsidRPr="00F10DAC">
          <w:fldChar w:fldCharType="separate"/>
        </w:r>
        <w:r w:rsidRPr="00F10DAC">
          <w:t>2</w:t>
        </w:r>
        <w:r w:rsidRPr="00F10DAC">
          <w:fldChar w:fldCharType="end"/>
        </w:r>
      </w:sdtContent>
    </w:sdt>
  </w:p>
  <w:p w14:paraId="38CFC337" w14:textId="77777777" w:rsidR="005B154B" w:rsidRDefault="005B15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75043" w14:textId="77777777" w:rsidR="00FA1572" w:rsidRDefault="00FA1572" w:rsidP="006454E9">
      <w:pPr>
        <w:spacing w:line="240" w:lineRule="auto"/>
      </w:pPr>
      <w:r>
        <w:separator/>
      </w:r>
    </w:p>
  </w:footnote>
  <w:footnote w:type="continuationSeparator" w:id="0">
    <w:p w14:paraId="1A549AA5" w14:textId="77777777" w:rsidR="00FA1572" w:rsidRDefault="00FA1572" w:rsidP="00645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FF83" w14:textId="77777777" w:rsidR="00623D4C" w:rsidRPr="004832E6" w:rsidRDefault="00623D4C">
    <w:pPr>
      <w:pStyle w:val="Header"/>
    </w:pPr>
    <w:r>
      <w:t>Gre7g Luterman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16BE" w14:textId="77777777" w:rsidR="00623D4C" w:rsidRPr="004832E6" w:rsidRDefault="00623D4C">
    <w:pPr>
      <w:pStyle w:val="Header"/>
    </w:pPr>
    <w:r>
      <w:t>Small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50B1B" w14:textId="61E34DBA" w:rsidR="00AC2407" w:rsidRPr="00F10DAC" w:rsidRDefault="00AC2407" w:rsidP="00F10DAC">
    <w:pPr>
      <w:pStyle w:val="Header"/>
    </w:pPr>
    <w:r>
      <w:tab/>
    </w:r>
    <w:sdt>
      <w:sdtPr>
        <w:alias w:val="Author"/>
        <w:tag w:val=""/>
        <w:id w:val="43650942"/>
        <w:placeholder>
          <w:docPart w:val="5E7B40DD036A4A409085356572771761"/>
        </w:placeholder>
        <w:dataBinding w:prefixMappings="xmlns:ns0='http://purl.org/dc/elements/1.1/' xmlns:ns1='http://schemas.openxmlformats.org/package/2006/metadata/core-properties' " w:xpath="/ns1:coreProperties[1]/ns0:creator[1]" w:storeItemID="{6C3C8BC8-F283-45AE-878A-BAB7291924A1}"/>
        <w:text/>
      </w:sdtPr>
      <w:sdtEndPr/>
      <w:sdtContent>
        <w:r w:rsidR="00976ED5">
          <w:t>Greg Luterman</w:t>
        </w:r>
      </w:sdtContent>
    </w:sdt>
  </w:p>
  <w:p w14:paraId="3819C1CC" w14:textId="77777777" w:rsidR="005B154B" w:rsidRDefault="005B1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F7B77" w14:textId="4924FBC4" w:rsidR="00AC2407" w:rsidRPr="00F10DAC" w:rsidRDefault="00AC2407" w:rsidP="00F10DAC">
    <w:pPr>
      <w:pStyle w:val="Header"/>
    </w:pPr>
    <w:r>
      <w:tab/>
    </w:r>
    <w:sdt>
      <w:sdtPr>
        <w:alias w:val="Title"/>
        <w:tag w:val=""/>
        <w:id w:val="-1269999333"/>
        <w:placeholder>
          <w:docPart w:val="E1BC357B091745C988FA63D405EB971C"/>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D1F3F" w:rsidRPr="00B33BA9">
          <w:rPr>
            <w:rStyle w:val="PlaceholderText"/>
          </w:rPr>
          <w:t>[Title]</w:t>
        </w:r>
      </w:sdtContent>
    </w:sdt>
  </w:p>
  <w:p w14:paraId="3E35FB51" w14:textId="77777777" w:rsidR="005B154B" w:rsidRDefault="005B1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83C239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748546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8CC302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58A3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844AF2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5AD47D3"/>
    <w:multiLevelType w:val="multilevel"/>
    <w:tmpl w:val="2B060CF4"/>
    <w:styleLink w:val="WWNum1"/>
    <w:lvl w:ilvl="0">
      <w:start w:val="1"/>
      <w:numFmt w:val="none"/>
      <w:pStyle w:val="Thanks"/>
      <w:lvlText w:val="%1​"/>
      <w:lvlJc w:val="left"/>
    </w:lvl>
    <w:lvl w:ilvl="1">
      <w:start w:val="1"/>
      <w:numFmt w:val="none"/>
      <w:pStyle w:val="Unindented"/>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MzsTQzMjU1NjZX0lEKTi0uzszPAykwrAUAUC+XoiwAAAA="/>
  </w:docVars>
  <w:rsids>
    <w:rsidRoot w:val="00D6579B"/>
    <w:rsid w:val="00007A26"/>
    <w:rsid w:val="000613E9"/>
    <w:rsid w:val="00087951"/>
    <w:rsid w:val="000879D4"/>
    <w:rsid w:val="000A5BF1"/>
    <w:rsid w:val="000B3C5D"/>
    <w:rsid w:val="000B475D"/>
    <w:rsid w:val="000E328E"/>
    <w:rsid w:val="000F7F16"/>
    <w:rsid w:val="00120489"/>
    <w:rsid w:val="001765B8"/>
    <w:rsid w:val="00184D92"/>
    <w:rsid w:val="001A71B1"/>
    <w:rsid w:val="001C1F6B"/>
    <w:rsid w:val="001C561A"/>
    <w:rsid w:val="001F5124"/>
    <w:rsid w:val="001F7DC8"/>
    <w:rsid w:val="00205D4B"/>
    <w:rsid w:val="00234FAD"/>
    <w:rsid w:val="0024491B"/>
    <w:rsid w:val="0025049F"/>
    <w:rsid w:val="002773BA"/>
    <w:rsid w:val="00284372"/>
    <w:rsid w:val="00285FC4"/>
    <w:rsid w:val="00296C1C"/>
    <w:rsid w:val="002B332B"/>
    <w:rsid w:val="002B6251"/>
    <w:rsid w:val="00333AC8"/>
    <w:rsid w:val="00341DD9"/>
    <w:rsid w:val="00363A76"/>
    <w:rsid w:val="003670BD"/>
    <w:rsid w:val="00394168"/>
    <w:rsid w:val="003B2074"/>
    <w:rsid w:val="003D08A2"/>
    <w:rsid w:val="003D7F3F"/>
    <w:rsid w:val="00401CB2"/>
    <w:rsid w:val="00435815"/>
    <w:rsid w:val="0044704C"/>
    <w:rsid w:val="00474AFF"/>
    <w:rsid w:val="004A269C"/>
    <w:rsid w:val="004A5695"/>
    <w:rsid w:val="004F56D8"/>
    <w:rsid w:val="004F7E5C"/>
    <w:rsid w:val="00500E36"/>
    <w:rsid w:val="005455B2"/>
    <w:rsid w:val="00546A6D"/>
    <w:rsid w:val="00561722"/>
    <w:rsid w:val="00572365"/>
    <w:rsid w:val="005921C6"/>
    <w:rsid w:val="005A4731"/>
    <w:rsid w:val="005B154B"/>
    <w:rsid w:val="005D1F3F"/>
    <w:rsid w:val="005E12E6"/>
    <w:rsid w:val="005E4A29"/>
    <w:rsid w:val="005E4FD2"/>
    <w:rsid w:val="005E63F0"/>
    <w:rsid w:val="005E6DE1"/>
    <w:rsid w:val="005F068A"/>
    <w:rsid w:val="00623D4C"/>
    <w:rsid w:val="006454E9"/>
    <w:rsid w:val="006517B5"/>
    <w:rsid w:val="00660BDC"/>
    <w:rsid w:val="00687943"/>
    <w:rsid w:val="006D5EBF"/>
    <w:rsid w:val="006E4476"/>
    <w:rsid w:val="00720300"/>
    <w:rsid w:val="00727121"/>
    <w:rsid w:val="007545FB"/>
    <w:rsid w:val="00772379"/>
    <w:rsid w:val="00776FBF"/>
    <w:rsid w:val="007906F1"/>
    <w:rsid w:val="007A047D"/>
    <w:rsid w:val="007A57C1"/>
    <w:rsid w:val="007C29C0"/>
    <w:rsid w:val="007D4EE8"/>
    <w:rsid w:val="008010A3"/>
    <w:rsid w:val="008136A0"/>
    <w:rsid w:val="008350BB"/>
    <w:rsid w:val="00854C6C"/>
    <w:rsid w:val="008807ED"/>
    <w:rsid w:val="008A25C3"/>
    <w:rsid w:val="008A2F97"/>
    <w:rsid w:val="008B7F6E"/>
    <w:rsid w:val="008D2AE4"/>
    <w:rsid w:val="00922FAA"/>
    <w:rsid w:val="00955CEF"/>
    <w:rsid w:val="00976ED5"/>
    <w:rsid w:val="00992254"/>
    <w:rsid w:val="009A6022"/>
    <w:rsid w:val="009A638E"/>
    <w:rsid w:val="009C6EF9"/>
    <w:rsid w:val="009E0159"/>
    <w:rsid w:val="00A07B20"/>
    <w:rsid w:val="00A12365"/>
    <w:rsid w:val="00A30DDE"/>
    <w:rsid w:val="00A47ED0"/>
    <w:rsid w:val="00A64014"/>
    <w:rsid w:val="00AA6AC2"/>
    <w:rsid w:val="00AC2407"/>
    <w:rsid w:val="00AD2AFA"/>
    <w:rsid w:val="00AF5560"/>
    <w:rsid w:val="00AF76E8"/>
    <w:rsid w:val="00B27AE9"/>
    <w:rsid w:val="00B34A28"/>
    <w:rsid w:val="00B54617"/>
    <w:rsid w:val="00B97C4B"/>
    <w:rsid w:val="00BA0633"/>
    <w:rsid w:val="00BA4E82"/>
    <w:rsid w:val="00BB013C"/>
    <w:rsid w:val="00BB188F"/>
    <w:rsid w:val="00BE6574"/>
    <w:rsid w:val="00BF6A6E"/>
    <w:rsid w:val="00C20A60"/>
    <w:rsid w:val="00C4462D"/>
    <w:rsid w:val="00C67F2A"/>
    <w:rsid w:val="00C7038B"/>
    <w:rsid w:val="00CA3E0B"/>
    <w:rsid w:val="00CA48C1"/>
    <w:rsid w:val="00CC352B"/>
    <w:rsid w:val="00CD1036"/>
    <w:rsid w:val="00CD1B5C"/>
    <w:rsid w:val="00D14106"/>
    <w:rsid w:val="00D31C20"/>
    <w:rsid w:val="00D56869"/>
    <w:rsid w:val="00D6579B"/>
    <w:rsid w:val="00D83373"/>
    <w:rsid w:val="00D91907"/>
    <w:rsid w:val="00D96FCD"/>
    <w:rsid w:val="00DB4540"/>
    <w:rsid w:val="00DD0BB7"/>
    <w:rsid w:val="00DD30F0"/>
    <w:rsid w:val="00E00800"/>
    <w:rsid w:val="00E75514"/>
    <w:rsid w:val="00E9487E"/>
    <w:rsid w:val="00EA23AF"/>
    <w:rsid w:val="00EB19E4"/>
    <w:rsid w:val="00EB79D8"/>
    <w:rsid w:val="00EE01AA"/>
    <w:rsid w:val="00EF7ABD"/>
    <w:rsid w:val="00F027B0"/>
    <w:rsid w:val="00F07161"/>
    <w:rsid w:val="00F10DAC"/>
    <w:rsid w:val="00F1591D"/>
    <w:rsid w:val="00F576E8"/>
    <w:rsid w:val="00FA1572"/>
    <w:rsid w:val="00FA32FB"/>
    <w:rsid w:val="00FB1E2F"/>
    <w:rsid w:val="00FB781E"/>
    <w:rsid w:val="00FC2046"/>
    <w:rsid w:val="00FE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33BF"/>
  <w15:chartTrackingRefBased/>
  <w15:docId w15:val="{23D490D9-B296-4AC7-85CD-D4C8CEF9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59"/>
    <w:pPr>
      <w:spacing w:after="0" w:line="275" w:lineRule="atLeast"/>
      <w:ind w:firstLine="288"/>
      <w:jc w:val="both"/>
    </w:pPr>
    <w:rPr>
      <w:rFonts w:ascii="Garamond" w:hAnsi="Garamond"/>
      <w:sz w:val="23"/>
    </w:rPr>
  </w:style>
  <w:style w:type="paragraph" w:styleId="Heading1">
    <w:name w:val="heading 1"/>
    <w:aliases w:val="Part"/>
    <w:basedOn w:val="Normal"/>
    <w:next w:val="Heading2"/>
    <w:link w:val="Heading1Char"/>
    <w:qFormat/>
    <w:rsid w:val="00FB781E"/>
    <w:pPr>
      <w:keepNext/>
      <w:keepLines/>
      <w:spacing w:before="4320"/>
      <w:ind w:firstLine="0"/>
      <w:jc w:val="center"/>
      <w:outlineLvl w:val="0"/>
    </w:pPr>
    <w:rPr>
      <w:rFonts w:ascii="Maiandra GD" w:eastAsiaTheme="majorEastAsia" w:hAnsi="Maiandra GD" w:cstheme="majorBidi"/>
      <w:sz w:val="48"/>
      <w:szCs w:val="32"/>
    </w:rPr>
  </w:style>
  <w:style w:type="paragraph" w:styleId="Heading2">
    <w:name w:val="heading 2"/>
    <w:aliases w:val="Chapter"/>
    <w:basedOn w:val="Heading1"/>
    <w:next w:val="FirstParagraph"/>
    <w:link w:val="Heading2Char"/>
    <w:unhideWhenUsed/>
    <w:qFormat/>
    <w:rsid w:val="00FB781E"/>
    <w:pPr>
      <w:spacing w:before="1440" w:after="1440"/>
      <w:outlineLvl w:val="1"/>
    </w:pPr>
    <w:rPr>
      <w:sz w:val="28"/>
      <w:szCs w:val="26"/>
    </w:rPr>
  </w:style>
  <w:style w:type="paragraph" w:styleId="Heading3">
    <w:name w:val="heading 3"/>
    <w:basedOn w:val="Normal"/>
    <w:next w:val="Normal"/>
    <w:link w:val="Heading3Char"/>
    <w:semiHidden/>
    <w:unhideWhenUsed/>
    <w:qFormat/>
    <w:rsid w:val="00D6579B"/>
    <w:pPr>
      <w:keepNext/>
      <w:keepLines/>
      <w:spacing w:before="320" w:after="80" w:line="276" w:lineRule="auto"/>
      <w:ind w:firstLine="720"/>
      <w:outlineLvl w:val="2"/>
    </w:pPr>
    <w:rPr>
      <w:rFonts w:ascii="Arial" w:eastAsia="Times New Roman" w:hAnsi="Arial" w:cs="Arial"/>
      <w:color w:val="434343"/>
      <w:sz w:val="28"/>
      <w:szCs w:val="28"/>
      <w:lang w:val="en"/>
    </w:rPr>
  </w:style>
  <w:style w:type="paragraph" w:styleId="Heading4">
    <w:name w:val="heading 4"/>
    <w:basedOn w:val="Normal"/>
    <w:next w:val="Normal"/>
    <w:link w:val="Heading4Char"/>
    <w:semiHidden/>
    <w:unhideWhenUsed/>
    <w:qFormat/>
    <w:rsid w:val="00D6579B"/>
    <w:pPr>
      <w:keepNext/>
      <w:keepLines/>
      <w:spacing w:before="280" w:after="80" w:line="276" w:lineRule="auto"/>
      <w:ind w:firstLine="720"/>
      <w:outlineLvl w:val="3"/>
    </w:pPr>
    <w:rPr>
      <w:rFonts w:ascii="Arial" w:eastAsia="Times New Roman" w:hAnsi="Arial" w:cs="Arial"/>
      <w:color w:val="666666"/>
      <w:sz w:val="24"/>
      <w:szCs w:val="24"/>
      <w:lang w:val="en"/>
    </w:rPr>
  </w:style>
  <w:style w:type="paragraph" w:styleId="Heading5">
    <w:name w:val="heading 5"/>
    <w:basedOn w:val="Normal"/>
    <w:next w:val="Normal"/>
    <w:link w:val="Heading5Char"/>
    <w:semiHidden/>
    <w:unhideWhenUsed/>
    <w:qFormat/>
    <w:rsid w:val="00D6579B"/>
    <w:pPr>
      <w:keepNext/>
      <w:keepLines/>
      <w:spacing w:before="240" w:after="80" w:line="276" w:lineRule="auto"/>
      <w:ind w:firstLine="720"/>
      <w:outlineLvl w:val="4"/>
    </w:pPr>
    <w:rPr>
      <w:rFonts w:ascii="Arial" w:eastAsia="Times New Roman" w:hAnsi="Arial" w:cs="Arial"/>
      <w:color w:val="666666"/>
      <w:sz w:val="22"/>
      <w:lang w:val="en"/>
    </w:rPr>
  </w:style>
  <w:style w:type="paragraph" w:styleId="Heading6">
    <w:name w:val="heading 6"/>
    <w:basedOn w:val="Normal"/>
    <w:next w:val="Normal"/>
    <w:link w:val="Heading6Char"/>
    <w:semiHidden/>
    <w:unhideWhenUsed/>
    <w:qFormat/>
    <w:rsid w:val="00D6579B"/>
    <w:pPr>
      <w:keepNext/>
      <w:keepLines/>
      <w:spacing w:before="240" w:after="80" w:line="276" w:lineRule="auto"/>
      <w:ind w:firstLine="720"/>
      <w:outlineLvl w:val="5"/>
    </w:pPr>
    <w:rPr>
      <w:rFonts w:ascii="Arial" w:eastAsia="Times New Roman" w:hAnsi="Arial" w:cs="Arial"/>
      <w:i/>
      <w:color w:val="666666"/>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qFormat/>
    <w:rsid w:val="00394168"/>
    <w:pPr>
      <w:ind w:firstLine="0"/>
    </w:pPr>
  </w:style>
  <w:style w:type="character" w:customStyle="1" w:styleId="Heading1Char">
    <w:name w:val="Heading 1 Char"/>
    <w:aliases w:val="Part Char"/>
    <w:basedOn w:val="DefaultParagraphFont"/>
    <w:link w:val="Heading1"/>
    <w:rsid w:val="00FB781E"/>
    <w:rPr>
      <w:rFonts w:ascii="Maiandra GD" w:eastAsiaTheme="majorEastAsia" w:hAnsi="Maiandra GD" w:cstheme="majorBidi"/>
      <w:sz w:val="48"/>
      <w:szCs w:val="32"/>
    </w:rPr>
  </w:style>
  <w:style w:type="character" w:customStyle="1" w:styleId="FirstParagraphChar">
    <w:name w:val="First Paragraph Char"/>
    <w:basedOn w:val="DefaultParagraphFont"/>
    <w:link w:val="FirstParagraph"/>
    <w:rsid w:val="00394168"/>
    <w:rPr>
      <w:rFonts w:ascii="Garamond" w:hAnsi="Garamond"/>
      <w:sz w:val="23"/>
    </w:rPr>
  </w:style>
  <w:style w:type="character" w:customStyle="1" w:styleId="Heading2Char">
    <w:name w:val="Heading 2 Char"/>
    <w:aliases w:val="Chapter Char"/>
    <w:basedOn w:val="DefaultParagraphFont"/>
    <w:link w:val="Heading2"/>
    <w:rsid w:val="00FB781E"/>
    <w:rPr>
      <w:rFonts w:ascii="Maiandra GD" w:eastAsiaTheme="majorEastAsia" w:hAnsi="Maiandra GD" w:cstheme="majorBidi"/>
      <w:sz w:val="28"/>
      <w:szCs w:val="26"/>
    </w:rPr>
  </w:style>
  <w:style w:type="character" w:customStyle="1" w:styleId="FirstWords">
    <w:name w:val="First Words"/>
    <w:basedOn w:val="DefaultParagraphFont"/>
    <w:uiPriority w:val="1"/>
    <w:qFormat/>
    <w:rsid w:val="00EE01AA"/>
    <w:rPr>
      <w:caps/>
      <w:sz w:val="16"/>
    </w:rPr>
  </w:style>
  <w:style w:type="character" w:customStyle="1" w:styleId="FirstCharacter">
    <w:name w:val="First Character"/>
    <w:basedOn w:val="FirstParagraphChar"/>
    <w:uiPriority w:val="1"/>
    <w:qFormat/>
    <w:rsid w:val="00EE01AA"/>
    <w:rPr>
      <w:rFonts w:ascii="Garamond" w:hAnsi="Garamond"/>
      <w:caps/>
      <w:position w:val="-5"/>
      <w:sz w:val="65"/>
      <w:szCs w:val="56"/>
    </w:rPr>
  </w:style>
  <w:style w:type="paragraph" w:styleId="Header">
    <w:name w:val="header"/>
    <w:basedOn w:val="Normal"/>
    <w:link w:val="HeaderChar"/>
    <w:uiPriority w:val="99"/>
    <w:unhideWhenUsed/>
    <w:rsid w:val="0024491B"/>
    <w:pPr>
      <w:tabs>
        <w:tab w:val="center" w:pos="2736"/>
        <w:tab w:val="right" w:pos="5472"/>
      </w:tabs>
      <w:spacing w:line="240" w:lineRule="auto"/>
      <w:ind w:firstLine="0"/>
    </w:pPr>
    <w:rPr>
      <w:rFonts w:ascii="Maiandra GD" w:hAnsi="Maiandra GD"/>
      <w:sz w:val="18"/>
    </w:rPr>
  </w:style>
  <w:style w:type="character" w:customStyle="1" w:styleId="HeaderChar">
    <w:name w:val="Header Char"/>
    <w:basedOn w:val="DefaultParagraphFont"/>
    <w:link w:val="Header"/>
    <w:uiPriority w:val="99"/>
    <w:rsid w:val="0024491B"/>
    <w:rPr>
      <w:rFonts w:ascii="Maiandra GD" w:hAnsi="Maiandra GD"/>
      <w:sz w:val="18"/>
    </w:rPr>
  </w:style>
  <w:style w:type="paragraph" w:styleId="Footer">
    <w:name w:val="footer"/>
    <w:basedOn w:val="Normal"/>
    <w:link w:val="FooterChar"/>
    <w:uiPriority w:val="99"/>
    <w:unhideWhenUsed/>
    <w:rsid w:val="00660BDC"/>
    <w:pPr>
      <w:tabs>
        <w:tab w:val="center" w:pos="2736"/>
        <w:tab w:val="right" w:pos="5670"/>
      </w:tabs>
      <w:spacing w:line="240" w:lineRule="auto"/>
      <w:ind w:firstLine="0"/>
    </w:pPr>
    <w:rPr>
      <w:rFonts w:ascii="Maiandra GD" w:hAnsi="Maiandra GD"/>
      <w:sz w:val="18"/>
    </w:rPr>
  </w:style>
  <w:style w:type="character" w:customStyle="1" w:styleId="FooterChar">
    <w:name w:val="Footer Char"/>
    <w:basedOn w:val="DefaultParagraphFont"/>
    <w:link w:val="Footer"/>
    <w:uiPriority w:val="99"/>
    <w:rsid w:val="00660BDC"/>
    <w:rPr>
      <w:rFonts w:ascii="Maiandra GD" w:hAnsi="Maiandra GD"/>
      <w:sz w:val="18"/>
    </w:rPr>
  </w:style>
  <w:style w:type="character" w:styleId="PlaceholderText">
    <w:name w:val="Placeholder Text"/>
    <w:basedOn w:val="DefaultParagraphFont"/>
    <w:uiPriority w:val="99"/>
    <w:semiHidden/>
    <w:rsid w:val="006454E9"/>
    <w:rPr>
      <w:color w:val="808080"/>
    </w:rPr>
  </w:style>
  <w:style w:type="numbering" w:customStyle="1" w:styleId="WWNum1">
    <w:name w:val="WWNum1"/>
    <w:basedOn w:val="NoList"/>
    <w:rsid w:val="005E63F0"/>
    <w:pPr>
      <w:numPr>
        <w:numId w:val="6"/>
      </w:numPr>
    </w:pPr>
  </w:style>
  <w:style w:type="paragraph" w:customStyle="1" w:styleId="Unindented">
    <w:name w:val="Unindented"/>
    <w:basedOn w:val="Normal"/>
    <w:rsid w:val="007545FB"/>
    <w:pPr>
      <w:widowControl w:val="0"/>
      <w:numPr>
        <w:ilvl w:val="1"/>
        <w:numId w:val="6"/>
      </w:numPr>
      <w:suppressAutoHyphens/>
      <w:autoSpaceDN w:val="0"/>
      <w:ind w:firstLine="0"/>
      <w:textAlignment w:val="baseline"/>
    </w:pPr>
    <w:rPr>
      <w:rFonts w:eastAsia="Garamond" w:cs="Garamond"/>
      <w:szCs w:val="23"/>
      <w:lang w:eastAsia="zh-CN" w:bidi="hi-IN"/>
    </w:rPr>
  </w:style>
  <w:style w:type="paragraph" w:customStyle="1" w:styleId="OddFooter">
    <w:name w:val="OddFooter"/>
    <w:basedOn w:val="Footer"/>
    <w:rsid w:val="007545FB"/>
    <w:pPr>
      <w:tabs>
        <w:tab w:val="clear" w:pos="2736"/>
        <w:tab w:val="center" w:pos="4680"/>
        <w:tab w:val="right" w:pos="9360"/>
      </w:tabs>
      <w:suppressAutoHyphens/>
      <w:autoSpaceDN w:val="0"/>
      <w:jc w:val="right"/>
      <w:textAlignment w:val="baseline"/>
    </w:pPr>
    <w:rPr>
      <w:rFonts w:eastAsia="Garamond" w:cs="Mangal"/>
      <w:noProof/>
      <w:szCs w:val="20"/>
      <w:lang w:eastAsia="zh-CN" w:bidi="hi-IN"/>
    </w:rPr>
  </w:style>
  <w:style w:type="paragraph" w:customStyle="1" w:styleId="EvenFooter">
    <w:name w:val="EvenFooter"/>
    <w:basedOn w:val="Footer"/>
    <w:rsid w:val="007545FB"/>
    <w:pPr>
      <w:tabs>
        <w:tab w:val="clear" w:pos="2736"/>
        <w:tab w:val="center" w:pos="4680"/>
        <w:tab w:val="right" w:pos="9360"/>
      </w:tabs>
      <w:suppressAutoHyphens/>
      <w:autoSpaceDN w:val="0"/>
      <w:jc w:val="left"/>
      <w:textAlignment w:val="baseline"/>
    </w:pPr>
    <w:rPr>
      <w:rFonts w:eastAsia="Garamond" w:cs="Mangal"/>
      <w:szCs w:val="20"/>
      <w:lang w:eastAsia="zh-CN" w:bidi="hi-IN"/>
    </w:rPr>
  </w:style>
  <w:style w:type="paragraph" w:customStyle="1" w:styleId="Thanks">
    <w:name w:val="Thanks"/>
    <w:basedOn w:val="Normal"/>
    <w:rsid w:val="007545FB"/>
    <w:pPr>
      <w:widowControl w:val="0"/>
      <w:numPr>
        <w:numId w:val="6"/>
      </w:numPr>
      <w:suppressAutoHyphens/>
      <w:autoSpaceDN w:val="0"/>
      <w:spacing w:before="400" w:after="400"/>
      <w:ind w:firstLine="0"/>
      <w:jc w:val="center"/>
      <w:textAlignment w:val="baseline"/>
    </w:pPr>
    <w:rPr>
      <w:rFonts w:eastAsia="Garamond" w:cs="Garamond"/>
      <w:color w:val="222222"/>
      <w:szCs w:val="23"/>
      <w:lang w:eastAsia="zh-CN" w:bidi="hi-IN"/>
    </w:rPr>
  </w:style>
  <w:style w:type="character" w:styleId="Hyperlink">
    <w:name w:val="Hyperlink"/>
    <w:basedOn w:val="DefaultParagraphFont"/>
    <w:uiPriority w:val="99"/>
    <w:unhideWhenUsed/>
    <w:rsid w:val="005E63F0"/>
    <w:rPr>
      <w:color w:val="0563C1" w:themeColor="hyperlink"/>
      <w:u w:val="single"/>
    </w:rPr>
  </w:style>
  <w:style w:type="paragraph" w:customStyle="1" w:styleId="Copyright">
    <w:name w:val="Copyright"/>
    <w:basedOn w:val="Normal"/>
    <w:rsid w:val="007545FB"/>
    <w:pPr>
      <w:suppressAutoHyphens/>
      <w:autoSpaceDN w:val="0"/>
      <w:spacing w:line="220" w:lineRule="atLeast"/>
      <w:ind w:firstLine="0"/>
      <w:textAlignment w:val="baseline"/>
    </w:pPr>
    <w:rPr>
      <w:rFonts w:eastAsia="Garamond" w:cs="Garamond"/>
      <w:color w:val="222222"/>
      <w:sz w:val="19"/>
      <w:szCs w:val="19"/>
      <w:lang w:eastAsia="zh-CN" w:bidi="hi-IN"/>
    </w:rPr>
  </w:style>
  <w:style w:type="character" w:customStyle="1" w:styleId="Heading3Char">
    <w:name w:val="Heading 3 Char"/>
    <w:basedOn w:val="DefaultParagraphFont"/>
    <w:link w:val="Heading3"/>
    <w:semiHidden/>
    <w:rsid w:val="00D6579B"/>
    <w:rPr>
      <w:rFonts w:ascii="Arial" w:eastAsia="Times New Roman" w:hAnsi="Arial" w:cs="Arial"/>
      <w:color w:val="434343"/>
      <w:sz w:val="28"/>
      <w:szCs w:val="28"/>
      <w:lang w:val="en"/>
    </w:rPr>
  </w:style>
  <w:style w:type="character" w:customStyle="1" w:styleId="Heading4Char">
    <w:name w:val="Heading 4 Char"/>
    <w:basedOn w:val="DefaultParagraphFont"/>
    <w:link w:val="Heading4"/>
    <w:semiHidden/>
    <w:rsid w:val="00D6579B"/>
    <w:rPr>
      <w:rFonts w:ascii="Arial" w:eastAsia="Times New Roman" w:hAnsi="Arial" w:cs="Arial"/>
      <w:color w:val="666666"/>
      <w:sz w:val="24"/>
      <w:szCs w:val="24"/>
      <w:lang w:val="en"/>
    </w:rPr>
  </w:style>
  <w:style w:type="character" w:customStyle="1" w:styleId="Heading5Char">
    <w:name w:val="Heading 5 Char"/>
    <w:basedOn w:val="DefaultParagraphFont"/>
    <w:link w:val="Heading5"/>
    <w:semiHidden/>
    <w:rsid w:val="00D6579B"/>
    <w:rPr>
      <w:rFonts w:ascii="Arial" w:eastAsia="Times New Roman" w:hAnsi="Arial" w:cs="Arial"/>
      <w:color w:val="666666"/>
      <w:lang w:val="en"/>
    </w:rPr>
  </w:style>
  <w:style w:type="character" w:customStyle="1" w:styleId="Heading6Char">
    <w:name w:val="Heading 6 Char"/>
    <w:basedOn w:val="DefaultParagraphFont"/>
    <w:link w:val="Heading6"/>
    <w:semiHidden/>
    <w:rsid w:val="00D6579B"/>
    <w:rPr>
      <w:rFonts w:ascii="Arial" w:eastAsia="Times New Roman" w:hAnsi="Arial" w:cs="Arial"/>
      <w:i/>
      <w:color w:val="666666"/>
      <w:lang w:val="en"/>
    </w:rPr>
  </w:style>
  <w:style w:type="paragraph" w:styleId="Title">
    <w:name w:val="Title"/>
    <w:basedOn w:val="Normal"/>
    <w:next w:val="Normal"/>
    <w:link w:val="TitleChar"/>
    <w:qFormat/>
    <w:rsid w:val="00D6579B"/>
    <w:pPr>
      <w:keepNext/>
      <w:keepLines/>
      <w:spacing w:after="60" w:line="276" w:lineRule="auto"/>
      <w:ind w:firstLine="720"/>
    </w:pPr>
    <w:rPr>
      <w:rFonts w:ascii="Arial" w:eastAsia="Arial" w:hAnsi="Arial" w:cs="Arial"/>
      <w:sz w:val="52"/>
      <w:szCs w:val="52"/>
      <w:lang w:val="en"/>
    </w:rPr>
  </w:style>
  <w:style w:type="character" w:customStyle="1" w:styleId="TitleChar">
    <w:name w:val="Title Char"/>
    <w:basedOn w:val="DefaultParagraphFont"/>
    <w:link w:val="Title"/>
    <w:rsid w:val="00D6579B"/>
    <w:rPr>
      <w:rFonts w:ascii="Arial" w:eastAsia="Arial" w:hAnsi="Arial" w:cs="Arial"/>
      <w:sz w:val="52"/>
      <w:szCs w:val="52"/>
      <w:lang w:val="en"/>
    </w:rPr>
  </w:style>
  <w:style w:type="paragraph" w:styleId="Subtitle">
    <w:name w:val="Subtitle"/>
    <w:basedOn w:val="Normal"/>
    <w:next w:val="Normal"/>
    <w:link w:val="SubtitleChar"/>
    <w:qFormat/>
    <w:rsid w:val="00D6579B"/>
    <w:pPr>
      <w:keepNext/>
      <w:keepLines/>
      <w:spacing w:after="200" w:line="276" w:lineRule="auto"/>
      <w:ind w:firstLine="0"/>
      <w:jc w:val="center"/>
    </w:pPr>
    <w:rPr>
      <w:rFonts w:ascii="Arial" w:eastAsia="Arial" w:hAnsi="Arial" w:cs="Arial"/>
      <w:sz w:val="22"/>
      <w:lang w:val="en"/>
    </w:rPr>
  </w:style>
  <w:style w:type="character" w:customStyle="1" w:styleId="SubtitleChar">
    <w:name w:val="Subtitle Char"/>
    <w:basedOn w:val="DefaultParagraphFont"/>
    <w:link w:val="Subtitle"/>
    <w:rsid w:val="00D6579B"/>
    <w:rPr>
      <w:rFonts w:ascii="Arial" w:eastAsia="Arial" w:hAnsi="Arial" w:cs="Arial"/>
      <w:lang w:val="en"/>
    </w:rPr>
  </w:style>
  <w:style w:type="paragraph" w:styleId="CommentText">
    <w:name w:val="annotation text"/>
    <w:basedOn w:val="Normal"/>
    <w:link w:val="CommentTextChar"/>
    <w:uiPriority w:val="99"/>
    <w:semiHidden/>
    <w:unhideWhenUsed/>
    <w:rsid w:val="00D6579B"/>
    <w:pPr>
      <w:spacing w:after="200" w:line="240" w:lineRule="auto"/>
      <w:ind w:firstLine="720"/>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6579B"/>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D6579B"/>
    <w:rPr>
      <w:sz w:val="16"/>
      <w:szCs w:val="16"/>
    </w:rPr>
  </w:style>
  <w:style w:type="paragraph" w:styleId="CommentSubject">
    <w:name w:val="annotation subject"/>
    <w:basedOn w:val="CommentText"/>
    <w:next w:val="CommentText"/>
    <w:link w:val="CommentSubjectChar"/>
    <w:uiPriority w:val="99"/>
    <w:semiHidden/>
    <w:unhideWhenUsed/>
    <w:rsid w:val="00D6579B"/>
    <w:rPr>
      <w:b/>
      <w:bCs/>
    </w:rPr>
  </w:style>
  <w:style w:type="character" w:customStyle="1" w:styleId="CommentSubjectChar">
    <w:name w:val="Comment Subject Char"/>
    <w:basedOn w:val="CommentTextChar"/>
    <w:link w:val="CommentSubject"/>
    <w:uiPriority w:val="99"/>
    <w:semiHidden/>
    <w:rsid w:val="00D6579B"/>
    <w:rPr>
      <w:rFonts w:ascii="Arial" w:eastAsia="Arial" w:hAnsi="Arial" w:cs="Arial"/>
      <w:b/>
      <w:bCs/>
      <w:sz w:val="20"/>
      <w:szCs w:val="20"/>
      <w:lang w:val="en"/>
    </w:rPr>
  </w:style>
  <w:style w:type="paragraph" w:customStyle="1" w:styleId="Separator">
    <w:name w:val="Separator"/>
    <w:basedOn w:val="FirstParagraph"/>
    <w:next w:val="FirstParagraph"/>
    <w:qFormat/>
    <w:rsid w:val="005E12E6"/>
    <w:pPr>
      <w:spacing w:before="360" w:after="360"/>
      <w:jc w:val="center"/>
    </w:pPr>
  </w:style>
  <w:style w:type="paragraph" w:styleId="BalloonText">
    <w:name w:val="Balloon Text"/>
    <w:basedOn w:val="Normal"/>
    <w:link w:val="BalloonTextChar"/>
    <w:uiPriority w:val="99"/>
    <w:semiHidden/>
    <w:unhideWhenUsed/>
    <w:rsid w:val="008B7F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6E"/>
    <w:rPr>
      <w:rFonts w:ascii="Segoe UI" w:hAnsi="Segoe UI" w:cs="Segoe UI"/>
      <w:sz w:val="18"/>
      <w:szCs w:val="18"/>
    </w:rPr>
  </w:style>
  <w:style w:type="character" w:customStyle="1" w:styleId="Firstwords0">
    <w:name w:val="First words"/>
    <w:basedOn w:val="DefaultParagraphFont"/>
    <w:uiPriority w:val="1"/>
    <w:qFormat/>
    <w:rsid w:val="00546A6D"/>
    <w:rPr>
      <w:b/>
      <w:caps w:val="0"/>
      <w:smallCaps/>
    </w:rPr>
  </w:style>
  <w:style w:type="character" w:customStyle="1" w:styleId="email">
    <w:name w:val="email"/>
    <w:basedOn w:val="DefaultParagraphFont"/>
    <w:uiPriority w:val="1"/>
    <w:qFormat/>
    <w:rsid w:val="00007A26"/>
    <w:rPr>
      <w:rFonts w:asciiTheme="minorHAnsi" w:hAnsi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2328">
      <w:bodyDiv w:val="1"/>
      <w:marLeft w:val="0"/>
      <w:marRight w:val="0"/>
      <w:marTop w:val="0"/>
      <w:marBottom w:val="0"/>
      <w:divBdr>
        <w:top w:val="none" w:sz="0" w:space="0" w:color="auto"/>
        <w:left w:val="none" w:sz="0" w:space="0" w:color="auto"/>
        <w:bottom w:val="none" w:sz="0" w:space="0" w:color="auto"/>
        <w:right w:val="none" w:sz="0" w:space="0" w:color="auto"/>
      </w:divBdr>
    </w:div>
    <w:div w:id="791438593">
      <w:bodyDiv w:val="1"/>
      <w:marLeft w:val="0"/>
      <w:marRight w:val="0"/>
      <w:marTop w:val="0"/>
      <w:marBottom w:val="0"/>
      <w:divBdr>
        <w:top w:val="none" w:sz="0" w:space="0" w:color="auto"/>
        <w:left w:val="none" w:sz="0" w:space="0" w:color="auto"/>
        <w:bottom w:val="none" w:sz="0" w:space="0" w:color="auto"/>
        <w:right w:val="none" w:sz="0" w:space="0" w:color="auto"/>
      </w:divBdr>
    </w:div>
    <w:div w:id="19895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fel\Documents\Custom%20Office%20Templates\5x8%20Paperbac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31736B82A64268B64F6A5AF5A5CF13"/>
        <w:category>
          <w:name w:val="General"/>
          <w:gallery w:val="placeholder"/>
        </w:category>
        <w:types>
          <w:type w:val="bbPlcHdr"/>
        </w:types>
        <w:behaviors>
          <w:behavior w:val="content"/>
        </w:behaviors>
        <w:guid w:val="{97928DCE-A8BA-48C6-8EE2-46C1B19ED440}"/>
      </w:docPartPr>
      <w:docPartBody>
        <w:p w:rsidR="008876A0" w:rsidRDefault="002E2DBE" w:rsidP="002E2DBE">
          <w:pPr>
            <w:pStyle w:val="E931736B82A64268B64F6A5AF5A5CF13"/>
          </w:pPr>
          <w:r w:rsidRPr="00196D6E">
            <w:rPr>
              <w:rStyle w:val="PlaceholderText"/>
            </w:rPr>
            <w:t>[Title]</w:t>
          </w:r>
        </w:p>
      </w:docPartBody>
    </w:docPart>
    <w:docPart>
      <w:docPartPr>
        <w:name w:val="270ED712799D43CEAFF1267C6B1407F8"/>
        <w:category>
          <w:name w:val="General"/>
          <w:gallery w:val="placeholder"/>
        </w:category>
        <w:types>
          <w:type w:val="bbPlcHdr"/>
        </w:types>
        <w:behaviors>
          <w:behavior w:val="content"/>
        </w:behaviors>
        <w:guid w:val="{143E9D22-ED22-47D8-8263-01D416CBA4AA}"/>
      </w:docPartPr>
      <w:docPartBody>
        <w:p w:rsidR="008876A0" w:rsidRDefault="002E2DBE" w:rsidP="002E2DBE">
          <w:pPr>
            <w:pStyle w:val="270ED712799D43CEAFF1267C6B1407F8"/>
          </w:pPr>
          <w:r w:rsidRPr="00196D6E">
            <w:rPr>
              <w:rStyle w:val="PlaceholderText"/>
            </w:rPr>
            <w:t>[Author]</w:t>
          </w:r>
        </w:p>
      </w:docPartBody>
    </w:docPart>
    <w:docPart>
      <w:docPartPr>
        <w:name w:val="A31CAFAD919644DCAD9BD2544CB6C423"/>
        <w:category>
          <w:name w:val="General"/>
          <w:gallery w:val="placeholder"/>
        </w:category>
        <w:types>
          <w:type w:val="bbPlcHdr"/>
        </w:types>
        <w:behaviors>
          <w:behavior w:val="content"/>
        </w:behaviors>
        <w:guid w:val="{C5C44F28-ECF1-4AC1-9FFE-76CB32938FB3}"/>
      </w:docPartPr>
      <w:docPartBody>
        <w:p w:rsidR="008876A0" w:rsidRDefault="002E2DBE" w:rsidP="002E2DBE">
          <w:pPr>
            <w:pStyle w:val="A31CAFAD919644DCAD9BD2544CB6C423"/>
          </w:pPr>
          <w:r w:rsidRPr="00196D6E">
            <w:rPr>
              <w:rStyle w:val="PlaceholderText"/>
            </w:rPr>
            <w:t>[Author]</w:t>
          </w:r>
        </w:p>
      </w:docPartBody>
    </w:docPart>
    <w:docPart>
      <w:docPartPr>
        <w:name w:val="777DAF0265E34348887D3E5F7946ECB0"/>
        <w:category>
          <w:name w:val="General"/>
          <w:gallery w:val="placeholder"/>
        </w:category>
        <w:types>
          <w:type w:val="bbPlcHdr"/>
        </w:types>
        <w:behaviors>
          <w:behavior w:val="content"/>
        </w:behaviors>
        <w:guid w:val="{E9CAEB85-1383-41E4-AA4E-65FE8911CA10}"/>
      </w:docPartPr>
      <w:docPartBody>
        <w:p w:rsidR="008876A0" w:rsidRDefault="002E2DBE" w:rsidP="002E2DBE">
          <w:pPr>
            <w:pStyle w:val="777DAF0265E34348887D3E5F7946ECB0"/>
          </w:pPr>
          <w:r w:rsidRPr="00196D6E">
            <w:rPr>
              <w:rStyle w:val="PlaceholderText"/>
            </w:rPr>
            <w:t>[Title]</w:t>
          </w:r>
        </w:p>
      </w:docPartBody>
    </w:docPart>
    <w:docPart>
      <w:docPartPr>
        <w:name w:val="060A49A888FA4123A11FBBCB8BA21E1E"/>
        <w:category>
          <w:name w:val="General"/>
          <w:gallery w:val="placeholder"/>
        </w:category>
        <w:types>
          <w:type w:val="bbPlcHdr"/>
        </w:types>
        <w:behaviors>
          <w:behavior w:val="content"/>
        </w:behaviors>
        <w:guid w:val="{6F08D6BF-F001-44EF-A4E8-58B5B2D2F29B}"/>
      </w:docPartPr>
      <w:docPartBody>
        <w:p w:rsidR="008876A0" w:rsidRDefault="002E2DBE" w:rsidP="002E2DBE">
          <w:pPr>
            <w:pStyle w:val="060A49A888FA4123A11FBBCB8BA21E1E"/>
          </w:pPr>
          <w:r w:rsidRPr="00196D6E">
            <w:rPr>
              <w:rStyle w:val="PlaceholderText"/>
            </w:rPr>
            <w:t>[Author]</w:t>
          </w:r>
        </w:p>
      </w:docPartBody>
    </w:docPart>
    <w:docPart>
      <w:docPartPr>
        <w:name w:val="5E7B40DD036A4A409085356572771761"/>
        <w:category>
          <w:name w:val="General"/>
          <w:gallery w:val="placeholder"/>
        </w:category>
        <w:types>
          <w:type w:val="bbPlcHdr"/>
        </w:types>
        <w:behaviors>
          <w:behavior w:val="content"/>
        </w:behaviors>
        <w:guid w:val="{12130E5E-B41C-46AD-9B29-6B05FB6F2EB6}"/>
      </w:docPartPr>
      <w:docPartBody>
        <w:p w:rsidR="008876A0" w:rsidRDefault="002E2DBE" w:rsidP="002E2DBE">
          <w:pPr>
            <w:pStyle w:val="5E7B40DD036A4A409085356572771761"/>
          </w:pPr>
          <w:r w:rsidRPr="00196D6E">
            <w:rPr>
              <w:rStyle w:val="PlaceholderText"/>
            </w:rPr>
            <w:t>[Author]</w:t>
          </w:r>
        </w:p>
      </w:docPartBody>
    </w:docPart>
    <w:docPart>
      <w:docPartPr>
        <w:name w:val="E1BC357B091745C988FA63D405EB971C"/>
        <w:category>
          <w:name w:val="General"/>
          <w:gallery w:val="placeholder"/>
        </w:category>
        <w:types>
          <w:type w:val="bbPlcHdr"/>
        </w:types>
        <w:behaviors>
          <w:behavior w:val="content"/>
        </w:behaviors>
        <w:guid w:val="{DBD3DBED-BA2D-4639-9CDF-758025EE2103}"/>
      </w:docPartPr>
      <w:docPartBody>
        <w:p w:rsidR="008876A0" w:rsidRDefault="002E2DBE" w:rsidP="002E2DBE">
          <w:pPr>
            <w:pStyle w:val="E1BC357B091745C988FA63D405EB971C"/>
          </w:pPr>
          <w:r w:rsidRPr="00196D6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Maiandra GD">
    <w:altName w:val="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5E"/>
    <w:rsid w:val="000B2ED8"/>
    <w:rsid w:val="000D7A2F"/>
    <w:rsid w:val="00157F75"/>
    <w:rsid w:val="00176056"/>
    <w:rsid w:val="0021514E"/>
    <w:rsid w:val="002A323A"/>
    <w:rsid w:val="002E2DBE"/>
    <w:rsid w:val="00333D5E"/>
    <w:rsid w:val="00337F67"/>
    <w:rsid w:val="0040341F"/>
    <w:rsid w:val="004E70DB"/>
    <w:rsid w:val="004F510B"/>
    <w:rsid w:val="00525C01"/>
    <w:rsid w:val="0059682A"/>
    <w:rsid w:val="005F4F82"/>
    <w:rsid w:val="006A32BD"/>
    <w:rsid w:val="008876A0"/>
    <w:rsid w:val="008A4004"/>
    <w:rsid w:val="008F611C"/>
    <w:rsid w:val="00972741"/>
    <w:rsid w:val="009B6D3B"/>
    <w:rsid w:val="00A2756B"/>
    <w:rsid w:val="00B13339"/>
    <w:rsid w:val="00B24AE3"/>
    <w:rsid w:val="00B86D17"/>
    <w:rsid w:val="00C27D5C"/>
    <w:rsid w:val="00C369DE"/>
    <w:rsid w:val="00CD11EC"/>
    <w:rsid w:val="00D62163"/>
    <w:rsid w:val="00D72186"/>
    <w:rsid w:val="00DC78EC"/>
    <w:rsid w:val="00EF3FA0"/>
    <w:rsid w:val="00F124C8"/>
    <w:rsid w:val="00FD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DBE"/>
    <w:rPr>
      <w:color w:val="808080"/>
    </w:rPr>
  </w:style>
  <w:style w:type="paragraph" w:customStyle="1" w:styleId="50D658E661AC4D26942A6491B9CDB3FB">
    <w:name w:val="50D658E661AC4D26942A6491B9CDB3FB"/>
  </w:style>
  <w:style w:type="paragraph" w:customStyle="1" w:styleId="2F315CAA959C46E8993659231172E70D">
    <w:name w:val="2F315CAA959C46E8993659231172E70D"/>
  </w:style>
  <w:style w:type="paragraph" w:customStyle="1" w:styleId="51F65C4095E244AF8B0E1F2F1AE334D4">
    <w:name w:val="51F65C4095E244AF8B0E1F2F1AE334D4"/>
  </w:style>
  <w:style w:type="paragraph" w:customStyle="1" w:styleId="1B1ED62A30764595ABE81D84C1A4FE68">
    <w:name w:val="1B1ED62A30764595ABE81D84C1A4FE68"/>
  </w:style>
  <w:style w:type="paragraph" w:customStyle="1" w:styleId="DD219AA3DA2E4B5C9CE9BEF2C6021E98">
    <w:name w:val="DD219AA3DA2E4B5C9CE9BEF2C6021E98"/>
  </w:style>
  <w:style w:type="paragraph" w:customStyle="1" w:styleId="3763D90FD5964135B0C8B87C016BB82D">
    <w:name w:val="3763D90FD5964135B0C8B87C016BB82D"/>
  </w:style>
  <w:style w:type="paragraph" w:customStyle="1" w:styleId="E4E2569B021B4122AF7157EA65E448F2">
    <w:name w:val="E4E2569B021B4122AF7157EA65E448F2"/>
  </w:style>
  <w:style w:type="paragraph" w:customStyle="1" w:styleId="6F144FA4FDEF42B1B5060D64E574AF38">
    <w:name w:val="6F144FA4FDEF42B1B5060D64E574AF38"/>
  </w:style>
  <w:style w:type="paragraph" w:customStyle="1" w:styleId="A6FD451BEB884915A1597306E7E4C06D">
    <w:name w:val="A6FD451BEB884915A1597306E7E4C06D"/>
  </w:style>
  <w:style w:type="paragraph" w:customStyle="1" w:styleId="E190FEC1B8E34A15BE8C382D7BEF678A">
    <w:name w:val="E190FEC1B8E34A15BE8C382D7BEF678A"/>
    <w:rsid w:val="00CD11EC"/>
  </w:style>
  <w:style w:type="paragraph" w:customStyle="1" w:styleId="21846A3404CD4928A1B4D6737B2D5794">
    <w:name w:val="21846A3404CD4928A1B4D6737B2D5794"/>
    <w:rsid w:val="00CD11EC"/>
  </w:style>
  <w:style w:type="paragraph" w:customStyle="1" w:styleId="2B7FC0623B714A7B899842BAA9687E75">
    <w:name w:val="2B7FC0623B714A7B899842BAA9687E75"/>
    <w:rsid w:val="002E2DBE"/>
  </w:style>
  <w:style w:type="paragraph" w:customStyle="1" w:styleId="D39FE9FD8E0D48D0A8E11F71312D6676">
    <w:name w:val="D39FE9FD8E0D48D0A8E11F71312D6676"/>
    <w:rsid w:val="002E2DBE"/>
  </w:style>
  <w:style w:type="paragraph" w:customStyle="1" w:styleId="AD0BF68C33534D87B6232DD63651D50F">
    <w:name w:val="AD0BF68C33534D87B6232DD63651D50F"/>
    <w:rsid w:val="002E2DBE"/>
  </w:style>
  <w:style w:type="paragraph" w:customStyle="1" w:styleId="C4664753BE584121A4C640BF4045C851">
    <w:name w:val="C4664753BE584121A4C640BF4045C851"/>
    <w:rsid w:val="002E2DBE"/>
  </w:style>
  <w:style w:type="paragraph" w:customStyle="1" w:styleId="42F371E2EF9346D5B028B396FAA65E28">
    <w:name w:val="42F371E2EF9346D5B028B396FAA65E28"/>
    <w:rsid w:val="002E2DBE"/>
  </w:style>
  <w:style w:type="paragraph" w:customStyle="1" w:styleId="E931736B82A64268B64F6A5AF5A5CF13">
    <w:name w:val="E931736B82A64268B64F6A5AF5A5CF13"/>
    <w:rsid w:val="002E2DBE"/>
  </w:style>
  <w:style w:type="paragraph" w:customStyle="1" w:styleId="270ED712799D43CEAFF1267C6B1407F8">
    <w:name w:val="270ED712799D43CEAFF1267C6B1407F8"/>
    <w:rsid w:val="002E2DBE"/>
  </w:style>
  <w:style w:type="paragraph" w:customStyle="1" w:styleId="A31CAFAD919644DCAD9BD2544CB6C423">
    <w:name w:val="A31CAFAD919644DCAD9BD2544CB6C423"/>
    <w:rsid w:val="002E2DBE"/>
  </w:style>
  <w:style w:type="paragraph" w:customStyle="1" w:styleId="777DAF0265E34348887D3E5F7946ECB0">
    <w:name w:val="777DAF0265E34348887D3E5F7946ECB0"/>
    <w:rsid w:val="002E2DBE"/>
  </w:style>
  <w:style w:type="paragraph" w:customStyle="1" w:styleId="060A49A888FA4123A11FBBCB8BA21E1E">
    <w:name w:val="060A49A888FA4123A11FBBCB8BA21E1E"/>
    <w:rsid w:val="002E2DBE"/>
  </w:style>
  <w:style w:type="paragraph" w:customStyle="1" w:styleId="5E7B40DD036A4A409085356572771761">
    <w:name w:val="5E7B40DD036A4A409085356572771761"/>
    <w:rsid w:val="002E2DBE"/>
  </w:style>
  <w:style w:type="paragraph" w:customStyle="1" w:styleId="E1BC357B091745C988FA63D405EB971C">
    <w:name w:val="E1BC357B091745C988FA63D405EB971C"/>
    <w:rsid w:val="002E2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A0BFE-7A7F-4631-8E6A-6F988E25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5x8 Paperback.dotx</Template>
  <TotalTime>5</TotalTime>
  <Pages>3</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Luterman</dc:creator>
  <cp:keywords/>
  <dc:description>1,395,1</dc:description>
  <cp:lastModifiedBy>Greg Luterman</cp:lastModifiedBy>
  <cp:revision>3</cp:revision>
  <cp:lastPrinted>2018-08-02T23:01:00Z</cp:lastPrinted>
  <dcterms:created xsi:type="dcterms:W3CDTF">2020-03-22T01:37:00Z</dcterms:created>
  <dcterms:modified xsi:type="dcterms:W3CDTF">2020-03-23T03:12:00Z</dcterms:modified>
</cp:coreProperties>
</file>