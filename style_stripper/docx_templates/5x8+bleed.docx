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99D8" w14:textId="257BD423" w:rsidR="008010A3" w:rsidRPr="008010A3" w:rsidRDefault="008010A3" w:rsidP="00087951">
      <w:pPr>
        <w:pStyle w:val="FirstParagraph"/>
      </w:pPr>
      <w:bookmarkStart w:id="0" w:name="_GoBack"/>
      <w:bookmarkEnd w:id="0"/>
    </w:p>
    <w:sectPr w:rsidR="008010A3" w:rsidRPr="008010A3" w:rsidSect="008010A3">
      <w:headerReference w:type="even" r:id="rId8"/>
      <w:headerReference w:type="default" r:id="rId9"/>
      <w:footerReference w:type="even" r:id="rId10"/>
      <w:footerReference w:type="default" r:id="rId11"/>
      <w:type w:val="continuous"/>
      <w:pgSz w:w="7380" w:h="11880" w:code="142"/>
      <w:pgMar w:top="1051" w:right="691" w:bottom="1051" w:left="691" w:header="547" w:footer="547" w:gutter="54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FA37A" w14:textId="77777777" w:rsidR="003B2074" w:rsidRDefault="003B2074" w:rsidP="006454E9">
      <w:pPr>
        <w:spacing w:line="240" w:lineRule="auto"/>
      </w:pPr>
      <w:r>
        <w:separator/>
      </w:r>
    </w:p>
  </w:endnote>
  <w:endnote w:type="continuationSeparator" w:id="0">
    <w:p w14:paraId="1F3737F8" w14:textId="77777777" w:rsidR="003B2074" w:rsidRDefault="003B2074" w:rsidP="00645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4CD1" w14:textId="77777777" w:rsidR="00AC2407" w:rsidRPr="00F10DAC" w:rsidRDefault="003B2074" w:rsidP="00BA4E82">
    <w:pPr>
      <w:pStyle w:val="Footer"/>
    </w:pPr>
    <w:sdt>
      <w:sdtPr>
        <w:id w:val="1633440271"/>
        <w:docPartObj>
          <w:docPartGallery w:val="Page Numbers (Bottom of Page)"/>
          <w:docPartUnique/>
        </w:docPartObj>
      </w:sdtPr>
      <w:sdtEndPr/>
      <w:sdtContent>
        <w:r w:rsidR="00AC2407" w:rsidRPr="00F10DAC">
          <w:fldChar w:fldCharType="begin"/>
        </w:r>
        <w:r w:rsidR="00AC2407" w:rsidRPr="00F10DAC">
          <w:instrText xml:space="preserve"> PAGE   \* MERGEFORMAT </w:instrText>
        </w:r>
        <w:r w:rsidR="00AC2407" w:rsidRPr="00F10DAC">
          <w:fldChar w:fldCharType="separate"/>
        </w:r>
        <w:r w:rsidR="00AC2407" w:rsidRPr="00F10DAC">
          <w:t>2</w:t>
        </w:r>
        <w:r w:rsidR="00AC2407" w:rsidRPr="00F10DA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C988" w14:textId="77777777" w:rsidR="00AC2407" w:rsidRPr="00F10DAC" w:rsidRDefault="00AC2407" w:rsidP="00F10DAC">
    <w:pPr>
      <w:pStyle w:val="Footer"/>
    </w:pPr>
    <w:r>
      <w:tab/>
    </w:r>
    <w:r>
      <w:tab/>
    </w:r>
    <w:sdt>
      <w:sdtPr>
        <w:id w:val="191343017"/>
        <w:docPartObj>
          <w:docPartGallery w:val="Page Numbers (Bottom of Page)"/>
          <w:docPartUnique/>
        </w:docPartObj>
      </w:sdtPr>
      <w:sdtEndPr/>
      <w:sdtContent>
        <w:r w:rsidRPr="00F10DAC">
          <w:fldChar w:fldCharType="begin"/>
        </w:r>
        <w:r w:rsidRPr="00F10DAC">
          <w:instrText xml:space="preserve"> PAGE   \* MERGEFORMAT </w:instrText>
        </w:r>
        <w:r w:rsidRPr="00F10DAC">
          <w:fldChar w:fldCharType="separate"/>
        </w:r>
        <w:r w:rsidRPr="00F10DAC">
          <w:t>2</w:t>
        </w:r>
        <w:r w:rsidRPr="00F10DA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AF9B3" w14:textId="77777777" w:rsidR="003B2074" w:rsidRDefault="003B2074" w:rsidP="006454E9">
      <w:pPr>
        <w:spacing w:line="240" w:lineRule="auto"/>
      </w:pPr>
      <w:r>
        <w:separator/>
      </w:r>
    </w:p>
  </w:footnote>
  <w:footnote w:type="continuationSeparator" w:id="0">
    <w:p w14:paraId="0A87C8AA" w14:textId="77777777" w:rsidR="003B2074" w:rsidRDefault="003B2074" w:rsidP="006454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50B1B" w14:textId="13CCA12E" w:rsidR="00AC2407" w:rsidRPr="00F10DAC" w:rsidRDefault="00AC2407" w:rsidP="00F10DAC">
    <w:pPr>
      <w:pStyle w:val="Header"/>
    </w:pPr>
    <w:r>
      <w:tab/>
    </w:r>
    <w:sdt>
      <w:sdtPr>
        <w:alias w:val="Author"/>
        <w:tag w:val=""/>
        <w:id w:val="43650942"/>
        <w:placeholder>
          <w:docPart w:val="6F144FA4FDEF42B1B5060D64E574AF38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[Author]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F7B77" w14:textId="4924FBC4" w:rsidR="00AC2407" w:rsidRPr="00F10DAC" w:rsidRDefault="00AC2407" w:rsidP="00F10DAC">
    <w:pPr>
      <w:pStyle w:val="Header"/>
    </w:pPr>
    <w:r>
      <w:tab/>
    </w:r>
    <w:sdt>
      <w:sdtPr>
        <w:alias w:val="Title"/>
        <w:tag w:val=""/>
        <w:id w:val="-1269999333"/>
        <w:placeholder>
          <w:docPart w:val="A6FD451BEB884915A1597306E7E4C06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83C23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74854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8CC3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58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844A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5AD47D3"/>
    <w:multiLevelType w:val="multilevel"/>
    <w:tmpl w:val="2B060CF4"/>
    <w:styleLink w:val="WWNum1"/>
    <w:lvl w:ilvl="0">
      <w:start w:val="1"/>
      <w:numFmt w:val="none"/>
      <w:pStyle w:val="Thanks"/>
      <w:lvlText w:val="%1​"/>
      <w:lvlJc w:val="left"/>
    </w:lvl>
    <w:lvl w:ilvl="1">
      <w:start w:val="1"/>
      <w:numFmt w:val="none"/>
      <w:pStyle w:val="Unindented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B"/>
    <w:rsid w:val="00007A26"/>
    <w:rsid w:val="000613E9"/>
    <w:rsid w:val="00087951"/>
    <w:rsid w:val="000879D4"/>
    <w:rsid w:val="000A5BF1"/>
    <w:rsid w:val="000B3C5D"/>
    <w:rsid w:val="000B475D"/>
    <w:rsid w:val="000E328E"/>
    <w:rsid w:val="000F7F16"/>
    <w:rsid w:val="00120489"/>
    <w:rsid w:val="001765B8"/>
    <w:rsid w:val="00184D92"/>
    <w:rsid w:val="001A71B1"/>
    <w:rsid w:val="001C1F6B"/>
    <w:rsid w:val="001C561A"/>
    <w:rsid w:val="001F5124"/>
    <w:rsid w:val="001F7DC8"/>
    <w:rsid w:val="00205D4B"/>
    <w:rsid w:val="00234FAD"/>
    <w:rsid w:val="0025049F"/>
    <w:rsid w:val="002773BA"/>
    <w:rsid w:val="00284372"/>
    <w:rsid w:val="00285FC4"/>
    <w:rsid w:val="002B332B"/>
    <w:rsid w:val="002B6251"/>
    <w:rsid w:val="00333AC8"/>
    <w:rsid w:val="00363A76"/>
    <w:rsid w:val="003670BD"/>
    <w:rsid w:val="00394168"/>
    <w:rsid w:val="003B2074"/>
    <w:rsid w:val="003D08A2"/>
    <w:rsid w:val="003D7F3F"/>
    <w:rsid w:val="00401CB2"/>
    <w:rsid w:val="00435815"/>
    <w:rsid w:val="0044704C"/>
    <w:rsid w:val="00474AFF"/>
    <w:rsid w:val="004A269C"/>
    <w:rsid w:val="004A5695"/>
    <w:rsid w:val="004F56D8"/>
    <w:rsid w:val="004F7E5C"/>
    <w:rsid w:val="00500E36"/>
    <w:rsid w:val="005455B2"/>
    <w:rsid w:val="00546A6D"/>
    <w:rsid w:val="00561722"/>
    <w:rsid w:val="00572365"/>
    <w:rsid w:val="005A4731"/>
    <w:rsid w:val="005D1F3F"/>
    <w:rsid w:val="005E12E6"/>
    <w:rsid w:val="005E4A29"/>
    <w:rsid w:val="005E4FD2"/>
    <w:rsid w:val="005E63F0"/>
    <w:rsid w:val="005E6DE1"/>
    <w:rsid w:val="005F068A"/>
    <w:rsid w:val="006454E9"/>
    <w:rsid w:val="006517B5"/>
    <w:rsid w:val="00687943"/>
    <w:rsid w:val="006D5EBF"/>
    <w:rsid w:val="006E4476"/>
    <w:rsid w:val="00720300"/>
    <w:rsid w:val="00727121"/>
    <w:rsid w:val="007545FB"/>
    <w:rsid w:val="00772379"/>
    <w:rsid w:val="00776FBF"/>
    <w:rsid w:val="007906F1"/>
    <w:rsid w:val="007A047D"/>
    <w:rsid w:val="007A57C1"/>
    <w:rsid w:val="007C29C0"/>
    <w:rsid w:val="007D4EE8"/>
    <w:rsid w:val="008010A3"/>
    <w:rsid w:val="008136A0"/>
    <w:rsid w:val="008350BB"/>
    <w:rsid w:val="00854C6C"/>
    <w:rsid w:val="008807ED"/>
    <w:rsid w:val="008A25C3"/>
    <w:rsid w:val="008A2F97"/>
    <w:rsid w:val="008B7F6E"/>
    <w:rsid w:val="008D2AE4"/>
    <w:rsid w:val="00922FAA"/>
    <w:rsid w:val="00955CEF"/>
    <w:rsid w:val="00992254"/>
    <w:rsid w:val="009A6022"/>
    <w:rsid w:val="009A638E"/>
    <w:rsid w:val="009C6EF9"/>
    <w:rsid w:val="009E0159"/>
    <w:rsid w:val="00A12365"/>
    <w:rsid w:val="00A30DDE"/>
    <w:rsid w:val="00A47ED0"/>
    <w:rsid w:val="00A64014"/>
    <w:rsid w:val="00AA6AC2"/>
    <w:rsid w:val="00AC2407"/>
    <w:rsid w:val="00AD2AFA"/>
    <w:rsid w:val="00AF5560"/>
    <w:rsid w:val="00AF76E8"/>
    <w:rsid w:val="00B27AE9"/>
    <w:rsid w:val="00B34A28"/>
    <w:rsid w:val="00B54617"/>
    <w:rsid w:val="00B97C4B"/>
    <w:rsid w:val="00BA0633"/>
    <w:rsid w:val="00BA4E82"/>
    <w:rsid w:val="00BB013C"/>
    <w:rsid w:val="00BB188F"/>
    <w:rsid w:val="00BE6574"/>
    <w:rsid w:val="00BF6A6E"/>
    <w:rsid w:val="00C20A60"/>
    <w:rsid w:val="00C4462D"/>
    <w:rsid w:val="00C67F2A"/>
    <w:rsid w:val="00C7038B"/>
    <w:rsid w:val="00CA48C1"/>
    <w:rsid w:val="00CC352B"/>
    <w:rsid w:val="00CD1B5C"/>
    <w:rsid w:val="00D14106"/>
    <w:rsid w:val="00D31C20"/>
    <w:rsid w:val="00D56869"/>
    <w:rsid w:val="00D6579B"/>
    <w:rsid w:val="00D83373"/>
    <w:rsid w:val="00D91907"/>
    <w:rsid w:val="00D96FCD"/>
    <w:rsid w:val="00DB4540"/>
    <w:rsid w:val="00DD0BB7"/>
    <w:rsid w:val="00DD30F0"/>
    <w:rsid w:val="00E00800"/>
    <w:rsid w:val="00E75514"/>
    <w:rsid w:val="00E9487E"/>
    <w:rsid w:val="00EA23AF"/>
    <w:rsid w:val="00EB19E4"/>
    <w:rsid w:val="00EB79D8"/>
    <w:rsid w:val="00EE01AA"/>
    <w:rsid w:val="00EF7ABD"/>
    <w:rsid w:val="00F027B0"/>
    <w:rsid w:val="00F07161"/>
    <w:rsid w:val="00F10DAC"/>
    <w:rsid w:val="00F1591D"/>
    <w:rsid w:val="00F576E8"/>
    <w:rsid w:val="00FA32FB"/>
    <w:rsid w:val="00FB1E2F"/>
    <w:rsid w:val="00FB781E"/>
    <w:rsid w:val="00FC2046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533BF"/>
  <w15:chartTrackingRefBased/>
  <w15:docId w15:val="{23D490D9-B296-4AC7-85CD-D4C8CEF9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0159"/>
    <w:pPr>
      <w:spacing w:after="0" w:line="275" w:lineRule="atLeast"/>
      <w:ind w:firstLine="288"/>
      <w:jc w:val="both"/>
    </w:pPr>
    <w:rPr>
      <w:rFonts w:ascii="Garamond" w:hAnsi="Garamond"/>
      <w:sz w:val="23"/>
    </w:rPr>
  </w:style>
  <w:style w:type="paragraph" w:styleId="Heading1">
    <w:name w:val="heading 1"/>
    <w:aliases w:val="Part"/>
    <w:basedOn w:val="Normal"/>
    <w:next w:val="Heading2"/>
    <w:link w:val="Heading1Char"/>
    <w:qFormat/>
    <w:rsid w:val="00FB781E"/>
    <w:pPr>
      <w:keepNext/>
      <w:keepLines/>
      <w:spacing w:before="4320"/>
      <w:ind w:firstLine="0"/>
      <w:jc w:val="center"/>
      <w:outlineLvl w:val="0"/>
    </w:pPr>
    <w:rPr>
      <w:rFonts w:ascii="Maiandra GD" w:eastAsiaTheme="majorEastAsia" w:hAnsi="Maiandra GD" w:cstheme="majorBidi"/>
      <w:sz w:val="48"/>
      <w:szCs w:val="32"/>
    </w:rPr>
  </w:style>
  <w:style w:type="paragraph" w:styleId="Heading2">
    <w:name w:val="heading 2"/>
    <w:aliases w:val="Chapter"/>
    <w:basedOn w:val="Heading1"/>
    <w:next w:val="FirstParagraph"/>
    <w:link w:val="Heading2Char"/>
    <w:unhideWhenUsed/>
    <w:qFormat/>
    <w:rsid w:val="00FB781E"/>
    <w:pPr>
      <w:spacing w:before="1440" w:after="14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579B"/>
    <w:pPr>
      <w:keepNext/>
      <w:keepLines/>
      <w:spacing w:before="320" w:after="80" w:line="276" w:lineRule="auto"/>
      <w:ind w:firstLine="720"/>
      <w:outlineLvl w:val="2"/>
    </w:pPr>
    <w:rPr>
      <w:rFonts w:ascii="Arial" w:eastAsia="Times New Roman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579B"/>
    <w:pPr>
      <w:keepNext/>
      <w:keepLines/>
      <w:spacing w:before="280" w:after="80" w:line="276" w:lineRule="auto"/>
      <w:ind w:firstLine="720"/>
      <w:outlineLvl w:val="3"/>
    </w:pPr>
    <w:rPr>
      <w:rFonts w:ascii="Arial" w:eastAsia="Times New Roman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4"/>
    </w:pPr>
    <w:rPr>
      <w:rFonts w:ascii="Arial" w:eastAsia="Times New Roman" w:hAnsi="Arial" w:cs="Arial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579B"/>
    <w:pPr>
      <w:keepNext/>
      <w:keepLines/>
      <w:spacing w:before="240" w:after="80" w:line="276" w:lineRule="auto"/>
      <w:ind w:firstLine="720"/>
      <w:outlineLvl w:val="5"/>
    </w:pPr>
    <w:rPr>
      <w:rFonts w:ascii="Arial" w:eastAsia="Times New Roman" w:hAnsi="Arial" w:cs="Arial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Normal"/>
    <w:next w:val="Normal"/>
    <w:link w:val="FirstParagraphChar"/>
    <w:qFormat/>
    <w:rsid w:val="00394168"/>
    <w:pPr>
      <w:ind w:firstLine="0"/>
    </w:pPr>
  </w:style>
  <w:style w:type="character" w:customStyle="1" w:styleId="Heading1Char">
    <w:name w:val="Heading 1 Char"/>
    <w:aliases w:val="Part Char"/>
    <w:basedOn w:val="DefaultParagraphFont"/>
    <w:link w:val="Heading1"/>
    <w:rsid w:val="00FB781E"/>
    <w:rPr>
      <w:rFonts w:ascii="Maiandra GD" w:eastAsiaTheme="majorEastAsia" w:hAnsi="Maiandra GD" w:cstheme="majorBidi"/>
      <w:sz w:val="48"/>
      <w:szCs w:val="32"/>
    </w:rPr>
  </w:style>
  <w:style w:type="character" w:customStyle="1" w:styleId="FirstParagraphChar">
    <w:name w:val="First Paragraph Char"/>
    <w:basedOn w:val="DefaultParagraphFont"/>
    <w:link w:val="FirstParagraph"/>
    <w:rsid w:val="00394168"/>
    <w:rPr>
      <w:rFonts w:ascii="Garamond" w:hAnsi="Garamond"/>
      <w:sz w:val="23"/>
    </w:rPr>
  </w:style>
  <w:style w:type="character" w:customStyle="1" w:styleId="Heading2Char">
    <w:name w:val="Heading 2 Char"/>
    <w:aliases w:val="Chapter Char"/>
    <w:basedOn w:val="DefaultParagraphFont"/>
    <w:link w:val="Heading2"/>
    <w:rsid w:val="00FB781E"/>
    <w:rPr>
      <w:rFonts w:ascii="Maiandra GD" w:eastAsiaTheme="majorEastAsia" w:hAnsi="Maiandra GD" w:cstheme="majorBidi"/>
      <w:sz w:val="28"/>
      <w:szCs w:val="26"/>
    </w:rPr>
  </w:style>
  <w:style w:type="character" w:customStyle="1" w:styleId="FirstWords">
    <w:name w:val="First Words"/>
    <w:basedOn w:val="DefaultParagraphFont"/>
    <w:uiPriority w:val="1"/>
    <w:qFormat/>
    <w:rsid w:val="00EE01AA"/>
    <w:rPr>
      <w:caps/>
      <w:sz w:val="16"/>
    </w:rPr>
  </w:style>
  <w:style w:type="character" w:customStyle="1" w:styleId="FirstCharacter">
    <w:name w:val="First Character"/>
    <w:basedOn w:val="FirstParagraphChar"/>
    <w:uiPriority w:val="1"/>
    <w:qFormat/>
    <w:rsid w:val="00EE01AA"/>
    <w:rPr>
      <w:rFonts w:ascii="Garamond" w:hAnsi="Garamond"/>
      <w:caps/>
      <w:position w:val="-5"/>
      <w:sz w:val="65"/>
      <w:szCs w:val="56"/>
    </w:rPr>
  </w:style>
  <w:style w:type="paragraph" w:styleId="Header">
    <w:name w:val="header"/>
    <w:basedOn w:val="Normal"/>
    <w:link w:val="HeaderChar"/>
    <w:uiPriority w:val="99"/>
    <w:unhideWhenUsed/>
    <w:rsid w:val="00120489"/>
    <w:pPr>
      <w:tabs>
        <w:tab w:val="center" w:pos="2736"/>
        <w:tab w:val="right" w:pos="5472"/>
      </w:tabs>
      <w:spacing w:line="240" w:lineRule="auto"/>
    </w:pPr>
    <w:rPr>
      <w:rFonts w:ascii="Maiandra GD" w:hAnsi="Maiandra GD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20489"/>
    <w:rPr>
      <w:rFonts w:ascii="Maiandra GD" w:hAnsi="Maiandra GD"/>
      <w:sz w:val="18"/>
    </w:rPr>
  </w:style>
  <w:style w:type="paragraph" w:styleId="Footer">
    <w:name w:val="footer"/>
    <w:basedOn w:val="Normal"/>
    <w:link w:val="FooterChar"/>
    <w:uiPriority w:val="99"/>
    <w:unhideWhenUsed/>
    <w:rsid w:val="00F10DAC"/>
    <w:pPr>
      <w:tabs>
        <w:tab w:val="center" w:pos="2736"/>
        <w:tab w:val="right" w:pos="5472"/>
      </w:tabs>
      <w:spacing w:line="240" w:lineRule="auto"/>
      <w:ind w:firstLine="0"/>
    </w:pPr>
    <w:rPr>
      <w:rFonts w:ascii="Maiandra GD" w:hAnsi="Maiandra GD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10DAC"/>
    <w:rPr>
      <w:rFonts w:ascii="Maiandra GD" w:hAnsi="Maiandra GD"/>
      <w:sz w:val="18"/>
    </w:rPr>
  </w:style>
  <w:style w:type="character" w:styleId="PlaceholderText">
    <w:name w:val="Placeholder Text"/>
    <w:basedOn w:val="DefaultParagraphFont"/>
    <w:uiPriority w:val="99"/>
    <w:semiHidden/>
    <w:rsid w:val="006454E9"/>
    <w:rPr>
      <w:color w:val="808080"/>
    </w:rPr>
  </w:style>
  <w:style w:type="numbering" w:customStyle="1" w:styleId="WWNum1">
    <w:name w:val="WWNum1"/>
    <w:basedOn w:val="NoList"/>
    <w:rsid w:val="005E63F0"/>
    <w:pPr>
      <w:numPr>
        <w:numId w:val="6"/>
      </w:numPr>
    </w:pPr>
  </w:style>
  <w:style w:type="paragraph" w:customStyle="1" w:styleId="Unindented">
    <w:name w:val="Unindented"/>
    <w:basedOn w:val="Normal"/>
    <w:rsid w:val="007545FB"/>
    <w:pPr>
      <w:widowControl w:val="0"/>
      <w:numPr>
        <w:ilvl w:val="1"/>
        <w:numId w:val="6"/>
      </w:numPr>
      <w:suppressAutoHyphens/>
      <w:autoSpaceDN w:val="0"/>
      <w:ind w:firstLine="0"/>
      <w:textAlignment w:val="baseline"/>
    </w:pPr>
    <w:rPr>
      <w:rFonts w:eastAsia="Garamond" w:cs="Garamond"/>
      <w:szCs w:val="23"/>
      <w:lang w:eastAsia="zh-CN" w:bidi="hi-IN"/>
    </w:rPr>
  </w:style>
  <w:style w:type="paragraph" w:customStyle="1" w:styleId="OddFooter">
    <w:name w:val="Odd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right"/>
      <w:textAlignment w:val="baseline"/>
    </w:pPr>
    <w:rPr>
      <w:rFonts w:eastAsia="Garamond" w:cs="Mangal"/>
      <w:noProof/>
      <w:szCs w:val="20"/>
      <w:lang w:eastAsia="zh-CN" w:bidi="hi-IN"/>
    </w:rPr>
  </w:style>
  <w:style w:type="paragraph" w:customStyle="1" w:styleId="EvenFooter">
    <w:name w:val="EvenFooter"/>
    <w:basedOn w:val="Footer"/>
    <w:rsid w:val="007545FB"/>
    <w:pPr>
      <w:tabs>
        <w:tab w:val="clear" w:pos="2736"/>
        <w:tab w:val="clear" w:pos="5472"/>
        <w:tab w:val="center" w:pos="4680"/>
        <w:tab w:val="right" w:pos="9360"/>
      </w:tabs>
      <w:suppressAutoHyphens/>
      <w:autoSpaceDN w:val="0"/>
      <w:jc w:val="left"/>
      <w:textAlignment w:val="baseline"/>
    </w:pPr>
    <w:rPr>
      <w:rFonts w:eastAsia="Garamond" w:cs="Mangal"/>
      <w:szCs w:val="20"/>
      <w:lang w:eastAsia="zh-CN" w:bidi="hi-IN"/>
    </w:rPr>
  </w:style>
  <w:style w:type="paragraph" w:customStyle="1" w:styleId="Thanks">
    <w:name w:val="Thanks"/>
    <w:basedOn w:val="Normal"/>
    <w:rsid w:val="007545FB"/>
    <w:pPr>
      <w:widowControl w:val="0"/>
      <w:numPr>
        <w:numId w:val="6"/>
      </w:numPr>
      <w:suppressAutoHyphens/>
      <w:autoSpaceDN w:val="0"/>
      <w:spacing w:before="400" w:after="400"/>
      <w:ind w:firstLine="0"/>
      <w:jc w:val="center"/>
      <w:textAlignment w:val="baseline"/>
    </w:pPr>
    <w:rPr>
      <w:rFonts w:eastAsia="Garamond" w:cs="Garamond"/>
      <w:color w:val="222222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E63F0"/>
    <w:rPr>
      <w:color w:val="0563C1" w:themeColor="hyperlink"/>
      <w:u w:val="single"/>
    </w:rPr>
  </w:style>
  <w:style w:type="paragraph" w:customStyle="1" w:styleId="Copyright">
    <w:name w:val="Copyright"/>
    <w:basedOn w:val="Normal"/>
    <w:rsid w:val="007545FB"/>
    <w:pPr>
      <w:suppressAutoHyphens/>
      <w:autoSpaceDN w:val="0"/>
      <w:spacing w:line="220" w:lineRule="atLeast"/>
      <w:ind w:firstLine="0"/>
      <w:textAlignment w:val="baseline"/>
    </w:pPr>
    <w:rPr>
      <w:rFonts w:eastAsia="Garamond" w:cs="Garamond"/>
      <w:color w:val="222222"/>
      <w:sz w:val="19"/>
      <w:szCs w:val="19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D6579B"/>
    <w:rPr>
      <w:rFonts w:ascii="Arial" w:eastAsia="Times New Roman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semiHidden/>
    <w:rsid w:val="00D6579B"/>
    <w:rPr>
      <w:rFonts w:ascii="Arial" w:eastAsia="Times New Roman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semiHidden/>
    <w:rsid w:val="00D6579B"/>
    <w:rPr>
      <w:rFonts w:ascii="Arial" w:eastAsia="Times New Roman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semiHidden/>
    <w:rsid w:val="00D6579B"/>
    <w:rPr>
      <w:rFonts w:ascii="Arial" w:eastAsia="Times New Roman" w:hAnsi="Arial" w:cs="Arial"/>
      <w:i/>
      <w:color w:val="666666"/>
      <w:lang w:val="en"/>
    </w:rPr>
  </w:style>
  <w:style w:type="paragraph" w:styleId="Title">
    <w:name w:val="Title"/>
    <w:basedOn w:val="Normal"/>
    <w:next w:val="Normal"/>
    <w:link w:val="TitleChar"/>
    <w:qFormat/>
    <w:rsid w:val="00D6579B"/>
    <w:pPr>
      <w:keepNext/>
      <w:keepLines/>
      <w:spacing w:after="60" w:line="276" w:lineRule="auto"/>
      <w:ind w:firstLine="720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6579B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qFormat/>
    <w:rsid w:val="00D6579B"/>
    <w:pPr>
      <w:keepNext/>
      <w:keepLines/>
      <w:spacing w:after="200" w:line="276" w:lineRule="auto"/>
      <w:ind w:firstLine="0"/>
      <w:jc w:val="center"/>
    </w:pPr>
    <w:rPr>
      <w:rFonts w:ascii="Arial" w:eastAsia="Arial" w:hAnsi="Arial" w:cs="Arial"/>
      <w:sz w:val="22"/>
      <w:lang w:val="en"/>
    </w:rPr>
  </w:style>
  <w:style w:type="character" w:customStyle="1" w:styleId="SubtitleChar">
    <w:name w:val="Subtitle Char"/>
    <w:basedOn w:val="DefaultParagraphFont"/>
    <w:link w:val="Subtitle"/>
    <w:rsid w:val="00D6579B"/>
    <w:rPr>
      <w:rFonts w:ascii="Arial" w:eastAsia="Arial" w:hAnsi="Arial" w:cs="Arial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79B"/>
    <w:pPr>
      <w:spacing w:after="200" w:line="240" w:lineRule="auto"/>
      <w:ind w:firstLine="720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79B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D657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79B"/>
    <w:rPr>
      <w:rFonts w:ascii="Arial" w:eastAsia="Arial" w:hAnsi="Arial" w:cs="Arial"/>
      <w:b/>
      <w:bCs/>
      <w:sz w:val="20"/>
      <w:szCs w:val="20"/>
      <w:lang w:val="en"/>
    </w:rPr>
  </w:style>
  <w:style w:type="paragraph" w:customStyle="1" w:styleId="Separator">
    <w:name w:val="Separator"/>
    <w:basedOn w:val="FirstParagraph"/>
    <w:next w:val="FirstParagraph"/>
    <w:qFormat/>
    <w:rsid w:val="005E12E6"/>
    <w:pPr>
      <w:spacing w:before="360" w:after="3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F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E"/>
    <w:rPr>
      <w:rFonts w:ascii="Segoe UI" w:hAnsi="Segoe UI" w:cs="Segoe UI"/>
      <w:sz w:val="18"/>
      <w:szCs w:val="18"/>
    </w:rPr>
  </w:style>
  <w:style w:type="character" w:customStyle="1" w:styleId="Firstwords0">
    <w:name w:val="First words"/>
    <w:basedOn w:val="DefaultParagraphFont"/>
    <w:uiPriority w:val="1"/>
    <w:qFormat/>
    <w:rsid w:val="00546A6D"/>
    <w:rPr>
      <w:b/>
      <w:caps w:val="0"/>
      <w:smallCaps/>
    </w:rPr>
  </w:style>
  <w:style w:type="character" w:customStyle="1" w:styleId="email">
    <w:name w:val="email"/>
    <w:basedOn w:val="DefaultParagraphFont"/>
    <w:uiPriority w:val="1"/>
    <w:qFormat/>
    <w:rsid w:val="00007A26"/>
    <w:rPr>
      <w:rFonts w:asciiTheme="minorHAnsi" w:hAnsiTheme="minorHAns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el\Documents\Custom%20Office%20Templates\5x8%20Paperba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144FA4FDEF42B1B5060D64E574A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D3DF5-C7E5-4760-A31C-E2CBEBD8626F}"/>
      </w:docPartPr>
      <w:docPartBody>
        <w:p w:rsidR="00CD11EC" w:rsidRDefault="00333D5E">
          <w:pPr>
            <w:pStyle w:val="6F144FA4FDEF42B1B5060D64E574AF38"/>
          </w:pPr>
          <w:r w:rsidRPr="00B33BA9">
            <w:rPr>
              <w:rStyle w:val="PlaceholderText"/>
            </w:rPr>
            <w:t>[Author]</w:t>
          </w:r>
        </w:p>
      </w:docPartBody>
    </w:docPart>
    <w:docPart>
      <w:docPartPr>
        <w:name w:val="A6FD451BEB884915A1597306E7E4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64638-1E63-439A-84F4-F957FA42C853}"/>
      </w:docPartPr>
      <w:docPartBody>
        <w:p w:rsidR="00CD11EC" w:rsidRDefault="00333D5E">
          <w:pPr>
            <w:pStyle w:val="A6FD451BEB884915A1597306E7E4C06D"/>
          </w:pPr>
          <w:r w:rsidRPr="00B33BA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5E"/>
    <w:rsid w:val="000B2ED8"/>
    <w:rsid w:val="000D7A2F"/>
    <w:rsid w:val="00176056"/>
    <w:rsid w:val="0021514E"/>
    <w:rsid w:val="002A323A"/>
    <w:rsid w:val="00333D5E"/>
    <w:rsid w:val="0040341F"/>
    <w:rsid w:val="004E70DB"/>
    <w:rsid w:val="004F510B"/>
    <w:rsid w:val="00525C01"/>
    <w:rsid w:val="0059682A"/>
    <w:rsid w:val="005F4F82"/>
    <w:rsid w:val="006A32BD"/>
    <w:rsid w:val="008F611C"/>
    <w:rsid w:val="009B6D3B"/>
    <w:rsid w:val="00A2756B"/>
    <w:rsid w:val="00B13339"/>
    <w:rsid w:val="00B24AE3"/>
    <w:rsid w:val="00B86D17"/>
    <w:rsid w:val="00C27D5C"/>
    <w:rsid w:val="00CD11EC"/>
    <w:rsid w:val="00D62163"/>
    <w:rsid w:val="00D72186"/>
    <w:rsid w:val="00DC78EC"/>
    <w:rsid w:val="00EF3FA0"/>
    <w:rsid w:val="00F124C8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1EC"/>
    <w:rPr>
      <w:color w:val="808080"/>
    </w:rPr>
  </w:style>
  <w:style w:type="paragraph" w:customStyle="1" w:styleId="50D658E661AC4D26942A6491B9CDB3FB">
    <w:name w:val="50D658E661AC4D26942A6491B9CDB3FB"/>
  </w:style>
  <w:style w:type="paragraph" w:customStyle="1" w:styleId="2F315CAA959C46E8993659231172E70D">
    <w:name w:val="2F315CAA959C46E8993659231172E70D"/>
  </w:style>
  <w:style w:type="paragraph" w:customStyle="1" w:styleId="51F65C4095E244AF8B0E1F2F1AE334D4">
    <w:name w:val="51F65C4095E244AF8B0E1F2F1AE334D4"/>
  </w:style>
  <w:style w:type="paragraph" w:customStyle="1" w:styleId="1B1ED62A30764595ABE81D84C1A4FE68">
    <w:name w:val="1B1ED62A30764595ABE81D84C1A4FE68"/>
  </w:style>
  <w:style w:type="paragraph" w:customStyle="1" w:styleId="DD219AA3DA2E4B5C9CE9BEF2C6021E98">
    <w:name w:val="DD219AA3DA2E4B5C9CE9BEF2C6021E98"/>
  </w:style>
  <w:style w:type="paragraph" w:customStyle="1" w:styleId="3763D90FD5964135B0C8B87C016BB82D">
    <w:name w:val="3763D90FD5964135B0C8B87C016BB82D"/>
  </w:style>
  <w:style w:type="paragraph" w:customStyle="1" w:styleId="E4E2569B021B4122AF7157EA65E448F2">
    <w:name w:val="E4E2569B021B4122AF7157EA65E448F2"/>
  </w:style>
  <w:style w:type="paragraph" w:customStyle="1" w:styleId="6F144FA4FDEF42B1B5060D64E574AF38">
    <w:name w:val="6F144FA4FDEF42B1B5060D64E574AF38"/>
  </w:style>
  <w:style w:type="paragraph" w:customStyle="1" w:styleId="A6FD451BEB884915A1597306E7E4C06D">
    <w:name w:val="A6FD451BEB884915A1597306E7E4C06D"/>
  </w:style>
  <w:style w:type="paragraph" w:customStyle="1" w:styleId="E190FEC1B8E34A15BE8C382D7BEF678A">
    <w:name w:val="E190FEC1B8E34A15BE8C382D7BEF678A"/>
    <w:rsid w:val="00CD11EC"/>
  </w:style>
  <w:style w:type="paragraph" w:customStyle="1" w:styleId="21846A3404CD4928A1B4D6737B2D5794">
    <w:name w:val="21846A3404CD4928A1B4D6737B2D5794"/>
    <w:rsid w:val="00CD1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5EBA2-B9B1-4A81-AF55-3D7C9500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5x8 Paperback.dotx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1,395</dc:description>
  <cp:lastModifiedBy>Greg Luterman</cp:lastModifiedBy>
  <cp:revision>9</cp:revision>
  <cp:lastPrinted>2018-08-02T23:01:00Z</cp:lastPrinted>
  <dcterms:created xsi:type="dcterms:W3CDTF">2019-09-07T17:02:00Z</dcterms:created>
  <dcterms:modified xsi:type="dcterms:W3CDTF">2019-09-18T02:14:00Z</dcterms:modified>
</cp:coreProperties>
</file>